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070" w:rsidRDefault="00406070" w:rsidP="007C2FB0">
      <w:pPr>
        <w:jc w:val="center"/>
        <w:rPr>
          <w:b/>
          <w:sz w:val="36"/>
          <w:szCs w:val="36"/>
          <w:lang w:val="en-US"/>
        </w:rPr>
      </w:pPr>
      <w:bookmarkStart w:id="0" w:name="_Toc114659972"/>
      <w:r>
        <w:rPr>
          <w:b/>
          <w:sz w:val="36"/>
          <w:szCs w:val="36"/>
          <w:lang w:val="en-US"/>
        </w:rPr>
        <w:t>BCH Help System</w:t>
      </w:r>
    </w:p>
    <w:p w:rsidR="00AB2ADD" w:rsidRPr="00406070" w:rsidRDefault="00AB2ADD" w:rsidP="007C2FB0">
      <w:pPr>
        <w:jc w:val="center"/>
        <w:rPr>
          <w:b/>
          <w:sz w:val="32"/>
          <w:szCs w:val="32"/>
          <w:lang w:val="en-US"/>
        </w:rPr>
      </w:pPr>
      <w:r w:rsidRPr="00406070">
        <w:rPr>
          <w:b/>
          <w:sz w:val="32"/>
          <w:szCs w:val="32"/>
          <w:lang w:val="en-US"/>
        </w:rPr>
        <w:t xml:space="preserve">Release Notes </w:t>
      </w:r>
      <w:r w:rsidR="0003153F" w:rsidRPr="00406070">
        <w:rPr>
          <w:b/>
          <w:sz w:val="32"/>
          <w:szCs w:val="32"/>
          <w:lang w:val="en-US"/>
        </w:rPr>
        <w:t>4.0</w:t>
      </w:r>
      <w:r w:rsidRPr="00406070">
        <w:rPr>
          <w:b/>
          <w:sz w:val="32"/>
          <w:szCs w:val="32"/>
          <w:lang w:val="en-US"/>
        </w:rPr>
        <w:t xml:space="preserve"> </w:t>
      </w:r>
    </w:p>
    <w:p w:rsidR="00AB2ADD" w:rsidRPr="000712C1" w:rsidRDefault="00AB2ADD" w:rsidP="00EC61A8">
      <w:pPr>
        <w:rPr>
          <w:lang w:val="en-US"/>
        </w:rPr>
      </w:pPr>
    </w:p>
    <w:p w:rsidR="00AB2ADD" w:rsidRPr="000712C1" w:rsidRDefault="00AB2ADD" w:rsidP="00AB2ADD">
      <w:pPr>
        <w:pStyle w:val="Heading1"/>
        <w:numPr>
          <w:ilvl w:val="0"/>
          <w:numId w:val="0"/>
        </w:numPr>
        <w:ind w:left="432" w:hanging="432"/>
        <w:rPr>
          <w:lang w:val="en-US"/>
        </w:rPr>
      </w:pPr>
    </w:p>
    <w:p w:rsidR="00EC61A8" w:rsidRPr="000712C1" w:rsidRDefault="00EC61A8" w:rsidP="00EC61A8">
      <w:pPr>
        <w:pStyle w:val="Heading1"/>
        <w:rPr>
          <w:lang w:val="en-US"/>
        </w:rPr>
      </w:pPr>
      <w:r w:rsidRPr="000712C1">
        <w:rPr>
          <w:lang w:val="en-US"/>
        </w:rPr>
        <w:t>Obje</w:t>
      </w:r>
      <w:bookmarkEnd w:id="0"/>
      <w:r w:rsidRPr="000712C1">
        <w:rPr>
          <w:lang w:val="en-US"/>
        </w:rPr>
        <w:t>ctive</w:t>
      </w:r>
    </w:p>
    <w:p w:rsidR="00860287" w:rsidRPr="000712C1" w:rsidRDefault="00860287" w:rsidP="00CD228A">
      <w:pPr>
        <w:rPr>
          <w:lang w:val="en-US"/>
        </w:rPr>
      </w:pPr>
    </w:p>
    <w:p w:rsidR="003C59B4" w:rsidRPr="000712C1" w:rsidRDefault="00F675EB" w:rsidP="00CD228A">
      <w:pPr>
        <w:rPr>
          <w:lang w:val="en-US"/>
        </w:rPr>
      </w:pPr>
      <w:r w:rsidRPr="000712C1">
        <w:rPr>
          <w:lang w:val="en-US"/>
        </w:rPr>
        <w:t>To inform the Help system’s</w:t>
      </w:r>
      <w:r w:rsidR="003C59B4" w:rsidRPr="000712C1">
        <w:rPr>
          <w:lang w:val="en-US"/>
        </w:rPr>
        <w:t xml:space="preserve"> user about the recent changes, enhancements and bu</w:t>
      </w:r>
      <w:r w:rsidR="00BC59E4" w:rsidRPr="000712C1">
        <w:rPr>
          <w:lang w:val="en-US"/>
        </w:rPr>
        <w:t>g fixes that was made to</w:t>
      </w:r>
      <w:r w:rsidRPr="000712C1">
        <w:rPr>
          <w:lang w:val="en-US"/>
        </w:rPr>
        <w:t xml:space="preserve"> the product.</w:t>
      </w:r>
    </w:p>
    <w:p w:rsidR="00EC61A8" w:rsidRPr="000712C1" w:rsidRDefault="00EC61A8" w:rsidP="00EC61A8">
      <w:pPr>
        <w:rPr>
          <w:lang w:val="en-US"/>
        </w:rPr>
      </w:pPr>
    </w:p>
    <w:p w:rsidR="00EC61A8" w:rsidRPr="000712C1" w:rsidRDefault="00EC61A8" w:rsidP="00EC61A8">
      <w:pPr>
        <w:pStyle w:val="Heading1"/>
        <w:rPr>
          <w:lang w:val="en-US"/>
        </w:rPr>
      </w:pPr>
      <w:r w:rsidRPr="000712C1">
        <w:rPr>
          <w:lang w:val="en-US"/>
        </w:rPr>
        <w:t>Scope</w:t>
      </w:r>
    </w:p>
    <w:p w:rsidR="00A76E23" w:rsidRPr="000712C1" w:rsidRDefault="00A76E23" w:rsidP="00EC61A8">
      <w:pPr>
        <w:rPr>
          <w:lang w:val="en-US"/>
        </w:rPr>
      </w:pPr>
    </w:p>
    <w:p w:rsidR="007C2FB0" w:rsidRPr="000712C1" w:rsidRDefault="007C2FB0" w:rsidP="007C2FB0">
      <w:pPr>
        <w:pStyle w:val="ListParagraph"/>
        <w:numPr>
          <w:ilvl w:val="0"/>
          <w:numId w:val="24"/>
        </w:numPr>
        <w:rPr>
          <w:b/>
          <w:lang w:val="en-US"/>
        </w:rPr>
      </w:pPr>
      <w:r w:rsidRPr="000712C1">
        <w:rPr>
          <w:b/>
          <w:lang w:val="en-US"/>
        </w:rPr>
        <w:t>BCH Online Help System</w:t>
      </w:r>
    </w:p>
    <w:p w:rsidR="007C2FB0" w:rsidRPr="000712C1" w:rsidRDefault="007C2FB0" w:rsidP="007C2FB0">
      <w:pPr>
        <w:pStyle w:val="ListParagraph"/>
        <w:numPr>
          <w:ilvl w:val="0"/>
          <w:numId w:val="24"/>
        </w:numPr>
        <w:rPr>
          <w:b/>
          <w:lang w:val="en-US"/>
        </w:rPr>
      </w:pPr>
      <w:r w:rsidRPr="000712C1">
        <w:rPr>
          <w:b/>
          <w:lang w:val="en-US"/>
        </w:rPr>
        <w:t xml:space="preserve">PDF versions </w:t>
      </w:r>
      <w:r w:rsidRPr="000712C1">
        <w:rPr>
          <w:lang w:val="en-US"/>
        </w:rPr>
        <w:t xml:space="preserve">of Training Module 6 (MO06) in </w:t>
      </w:r>
      <w:r w:rsidRPr="000712C1">
        <w:rPr>
          <w:b/>
          <w:lang w:val="en-US"/>
        </w:rPr>
        <w:t>English and Spanish</w:t>
      </w:r>
      <w:r w:rsidRPr="000712C1">
        <w:rPr>
          <w:lang w:val="en-US"/>
        </w:rPr>
        <w:t xml:space="preserve"> only.</w:t>
      </w:r>
    </w:p>
    <w:p w:rsidR="00EC61A8" w:rsidRPr="000712C1" w:rsidRDefault="00EC61A8" w:rsidP="00EC61A8">
      <w:pPr>
        <w:rPr>
          <w:lang w:val="en-US"/>
        </w:rPr>
      </w:pPr>
    </w:p>
    <w:p w:rsidR="00EC61A8" w:rsidRPr="000712C1" w:rsidRDefault="00EC61A8" w:rsidP="00EC61A8">
      <w:pPr>
        <w:pStyle w:val="Heading1"/>
        <w:rPr>
          <w:lang w:val="en-US"/>
        </w:rPr>
      </w:pPr>
      <w:bookmarkStart w:id="1" w:name="_Toc114659974"/>
      <w:r w:rsidRPr="000712C1">
        <w:rPr>
          <w:lang w:val="en-US"/>
        </w:rPr>
        <w:t>Refere</w:t>
      </w:r>
      <w:bookmarkEnd w:id="1"/>
      <w:r w:rsidRPr="000712C1">
        <w:rPr>
          <w:lang w:val="en-US"/>
        </w:rPr>
        <w:t>nces</w:t>
      </w:r>
    </w:p>
    <w:p w:rsidR="00A929AB" w:rsidRDefault="00A929AB" w:rsidP="00A929AB">
      <w:pPr>
        <w:rPr>
          <w:lang w:val="en-US"/>
        </w:rPr>
      </w:pPr>
    </w:p>
    <w:p w:rsidR="0003153F" w:rsidRPr="000712C1" w:rsidRDefault="0003153F" w:rsidP="00A929AB">
      <w:pPr>
        <w:rPr>
          <w:lang w:val="en-US"/>
        </w:rPr>
      </w:pPr>
    </w:p>
    <w:p w:rsidR="009E4F75" w:rsidRPr="00C35218" w:rsidRDefault="00583A54" w:rsidP="00EC61A8">
      <w:pPr>
        <w:rPr>
          <w:lang w:val="es-ES"/>
        </w:rPr>
      </w:pPr>
      <w:r w:rsidRPr="00C35218">
        <w:rPr>
          <w:lang w:val="es-ES"/>
        </w:rPr>
        <w:t>MO06en</w:t>
      </w:r>
    </w:p>
    <w:p w:rsidR="00583A54" w:rsidRPr="00C35218" w:rsidRDefault="000712C1" w:rsidP="00583A54">
      <w:pPr>
        <w:rPr>
          <w:lang w:val="es-ES"/>
        </w:rPr>
      </w:pPr>
      <w:r w:rsidRPr="00C35218">
        <w:rPr>
          <w:lang w:val="es-ES"/>
        </w:rPr>
        <w:t>MO06</w:t>
      </w:r>
      <w:r w:rsidR="00583A54" w:rsidRPr="00C35218">
        <w:rPr>
          <w:lang w:val="es-ES"/>
        </w:rPr>
        <w:t>es</w:t>
      </w:r>
    </w:p>
    <w:p w:rsidR="00583A54" w:rsidRPr="001D3893" w:rsidRDefault="0003153F" w:rsidP="00EC61A8">
      <w:pPr>
        <w:rPr>
          <w:lang w:val="en-US"/>
        </w:rPr>
      </w:pPr>
      <w:r w:rsidRPr="001D3893">
        <w:rPr>
          <w:lang w:val="en-US"/>
        </w:rPr>
        <w:t>TM_BCH_Site_map_topics.xlsx version</w:t>
      </w:r>
      <w:r w:rsidR="00C35218" w:rsidRPr="001D3893">
        <w:rPr>
          <w:lang w:val="en-US"/>
        </w:rPr>
        <w:t xml:space="preserve"> 4.0</w:t>
      </w:r>
    </w:p>
    <w:p w:rsidR="0003153F" w:rsidRDefault="0003153F" w:rsidP="00EC61A8">
      <w:pPr>
        <w:rPr>
          <w:lang w:val="en-US"/>
        </w:rPr>
      </w:pPr>
      <w:r>
        <w:rPr>
          <w:lang w:val="en-US"/>
        </w:rPr>
        <w:t>Qualisys Software &amp; Techno</w:t>
      </w:r>
      <w:r w:rsidR="00327318">
        <w:rPr>
          <w:lang w:val="en-US"/>
        </w:rPr>
        <w:t>logies services proposal “BCH Help System Update”, December 2009.</w:t>
      </w:r>
    </w:p>
    <w:p w:rsidR="00327318" w:rsidRPr="000712C1" w:rsidRDefault="00327318" w:rsidP="00EC61A8">
      <w:pPr>
        <w:rPr>
          <w:lang w:val="en-US"/>
        </w:rPr>
      </w:pPr>
      <w:r>
        <w:rPr>
          <w:lang w:val="en-US"/>
        </w:rPr>
        <w:t xml:space="preserve">UN Contract </w:t>
      </w:r>
      <w:r w:rsidRPr="0003153F">
        <w:rPr>
          <w:lang w:val="en-US"/>
        </w:rPr>
        <w:t>17002/26/10</w:t>
      </w:r>
    </w:p>
    <w:p w:rsidR="00583A54" w:rsidRPr="000712C1" w:rsidRDefault="00583A54" w:rsidP="00EC61A8">
      <w:pPr>
        <w:rPr>
          <w:lang w:val="en-US"/>
        </w:rPr>
      </w:pPr>
    </w:p>
    <w:p w:rsidR="00F827D0" w:rsidRPr="000712C1" w:rsidRDefault="00EC61A8" w:rsidP="00EC61A8">
      <w:pPr>
        <w:pStyle w:val="Heading1"/>
        <w:rPr>
          <w:lang w:val="en-US"/>
        </w:rPr>
      </w:pPr>
      <w:bookmarkStart w:id="2" w:name="_Toc114659975"/>
      <w:r w:rsidRPr="000712C1">
        <w:rPr>
          <w:lang w:val="en-US"/>
        </w:rPr>
        <w:t>Defini</w:t>
      </w:r>
      <w:bookmarkEnd w:id="2"/>
      <w:r w:rsidRPr="000712C1">
        <w:rPr>
          <w:lang w:val="en-US"/>
        </w:rPr>
        <w:t>tions</w:t>
      </w:r>
    </w:p>
    <w:p w:rsidR="00EC61A8" w:rsidRPr="000712C1" w:rsidRDefault="00EC61A8" w:rsidP="00F827D0">
      <w:pPr>
        <w:pStyle w:val="Heading1"/>
        <w:numPr>
          <w:ilvl w:val="0"/>
          <w:numId w:val="0"/>
        </w:numPr>
        <w:rPr>
          <w:lang w:val="en-US"/>
        </w:rPr>
      </w:pPr>
      <w:r w:rsidRPr="000712C1">
        <w:rPr>
          <w:lang w:val="en-US"/>
        </w:rPr>
        <w:tab/>
      </w:r>
    </w:p>
    <w:p w:rsidR="002D2DA5" w:rsidRPr="000712C1" w:rsidRDefault="007305BE" w:rsidP="00EC61A8">
      <w:pPr>
        <w:rPr>
          <w:b/>
          <w:lang w:val="en-US"/>
        </w:rPr>
      </w:pPr>
      <w:r w:rsidRPr="000712C1">
        <w:rPr>
          <w:b/>
          <w:lang w:val="en-US"/>
        </w:rPr>
        <w:t xml:space="preserve">Online Help: </w:t>
      </w:r>
    </w:p>
    <w:p w:rsidR="007305BE" w:rsidRPr="000712C1" w:rsidRDefault="007305BE" w:rsidP="00EC61A8">
      <w:pPr>
        <w:rPr>
          <w:lang w:val="en-US"/>
        </w:rPr>
      </w:pPr>
      <w:r w:rsidRPr="000712C1">
        <w:rPr>
          <w:lang w:val="en-US"/>
        </w:rPr>
        <w:t>User assistance provided in a program or application that is typically accessed in a separate section of that application.</w:t>
      </w:r>
    </w:p>
    <w:p w:rsidR="007305BE" w:rsidRPr="000712C1" w:rsidRDefault="007305BE" w:rsidP="00EC61A8">
      <w:pPr>
        <w:rPr>
          <w:lang w:val="en-US"/>
        </w:rPr>
      </w:pPr>
    </w:p>
    <w:p w:rsidR="002D2DA5" w:rsidRPr="000712C1" w:rsidRDefault="00243FE6" w:rsidP="00EC61A8">
      <w:pPr>
        <w:rPr>
          <w:b/>
          <w:lang w:val="en-US"/>
        </w:rPr>
      </w:pPr>
      <w:r w:rsidRPr="000712C1">
        <w:rPr>
          <w:b/>
          <w:lang w:val="en-US"/>
        </w:rPr>
        <w:t>Content- sensitive help</w:t>
      </w:r>
      <w:r w:rsidR="00F827D0" w:rsidRPr="000712C1">
        <w:rPr>
          <w:b/>
          <w:lang w:val="en-US"/>
        </w:rPr>
        <w:t xml:space="preserve">: </w:t>
      </w:r>
    </w:p>
    <w:p w:rsidR="00EC61A8" w:rsidRPr="000712C1" w:rsidRDefault="00F827D0" w:rsidP="00EC61A8">
      <w:pPr>
        <w:rPr>
          <w:lang w:val="en-US"/>
        </w:rPr>
      </w:pPr>
      <w:r w:rsidRPr="000712C1">
        <w:rPr>
          <w:lang w:val="en-US"/>
        </w:rPr>
        <w:t>A software feature that offers assistance related to a specific web page that is currently open.</w:t>
      </w:r>
    </w:p>
    <w:p w:rsidR="00DC19EF" w:rsidRPr="000712C1" w:rsidRDefault="00DC19EF" w:rsidP="00EC61A8">
      <w:pPr>
        <w:rPr>
          <w:lang w:val="en-US"/>
        </w:rPr>
      </w:pPr>
    </w:p>
    <w:p w:rsidR="00DC19EF" w:rsidRPr="000712C1" w:rsidRDefault="009F6F51" w:rsidP="00EC61A8">
      <w:pPr>
        <w:rPr>
          <w:b/>
          <w:lang w:val="en-US"/>
        </w:rPr>
      </w:pPr>
      <w:r w:rsidRPr="000712C1">
        <w:rPr>
          <w:b/>
          <w:lang w:val="en-US"/>
        </w:rPr>
        <w:t>BCH Central Portal Help</w:t>
      </w:r>
      <w:r w:rsidR="00DC19EF" w:rsidRPr="000712C1">
        <w:rPr>
          <w:b/>
          <w:lang w:val="en-US"/>
        </w:rPr>
        <w:t>:</w:t>
      </w:r>
      <w:r w:rsidRPr="000712C1">
        <w:rPr>
          <w:b/>
          <w:lang w:val="en-US"/>
        </w:rPr>
        <w:t xml:space="preserve"> </w:t>
      </w:r>
    </w:p>
    <w:p w:rsidR="002D2DA5" w:rsidRPr="000712C1" w:rsidRDefault="002D2DA5" w:rsidP="002D2DA5">
      <w:pPr>
        <w:keepNext w:val="0"/>
        <w:tabs>
          <w:tab w:val="clear" w:pos="1247"/>
          <w:tab w:val="clear" w:pos="2552"/>
          <w:tab w:val="clear" w:pos="3856"/>
          <w:tab w:val="clear" w:pos="5216"/>
          <w:tab w:val="clear" w:pos="6464"/>
          <w:tab w:val="clear" w:pos="7768"/>
          <w:tab w:val="clear" w:pos="9072"/>
          <w:tab w:val="clear" w:pos="10206"/>
        </w:tabs>
        <w:rPr>
          <w:lang w:val="en-US"/>
        </w:rPr>
      </w:pPr>
      <w:r w:rsidRPr="000712C1">
        <w:rPr>
          <w:lang w:val="en-US"/>
        </w:rPr>
        <w:t xml:space="preserve">The BCH Central Portal </w:t>
      </w:r>
      <w:r w:rsidRPr="000712C1">
        <w:rPr>
          <w:i/>
          <w:u w:val="single"/>
          <w:lang w:val="en-US"/>
        </w:rPr>
        <w:t>Context Sensitive HELP TOPIC</w:t>
      </w:r>
      <w:r w:rsidRPr="000712C1">
        <w:rPr>
          <w:lang w:val="en-US"/>
        </w:rPr>
        <w:t xml:space="preserve"> identifies UNIQUELY one screen control or component - e.g. a clickab</w:t>
      </w:r>
      <w:r w:rsidR="00CD179F" w:rsidRPr="000712C1">
        <w:rPr>
          <w:lang w:val="en-US"/>
        </w:rPr>
        <w:t>l</w:t>
      </w:r>
      <w:r w:rsidRPr="000712C1">
        <w:rPr>
          <w:lang w:val="en-US"/>
        </w:rPr>
        <w:t>e question mark - that, when activated - e.g., clicked on - will cause the Help system to open and display a UNIQUE information unit."</w:t>
      </w:r>
    </w:p>
    <w:p w:rsidR="002D2DA5" w:rsidRPr="000712C1" w:rsidRDefault="002D2DA5" w:rsidP="002D2DA5">
      <w:pPr>
        <w:keepNext w:val="0"/>
        <w:tabs>
          <w:tab w:val="clear" w:pos="1247"/>
          <w:tab w:val="clear" w:pos="2552"/>
          <w:tab w:val="clear" w:pos="3856"/>
          <w:tab w:val="clear" w:pos="5216"/>
          <w:tab w:val="clear" w:pos="6464"/>
          <w:tab w:val="clear" w:pos="7768"/>
          <w:tab w:val="clear" w:pos="9072"/>
          <w:tab w:val="clear" w:pos="10206"/>
        </w:tabs>
        <w:rPr>
          <w:lang w:val="en-US"/>
        </w:rPr>
      </w:pPr>
      <w:r w:rsidRPr="000712C1">
        <w:rPr>
          <w:lang w:val="en-US"/>
        </w:rPr>
        <w:t> </w:t>
      </w:r>
    </w:p>
    <w:p w:rsidR="002D2DA5" w:rsidRPr="000712C1" w:rsidRDefault="002D2DA5" w:rsidP="002D2DA5">
      <w:pPr>
        <w:keepNext w:val="0"/>
        <w:tabs>
          <w:tab w:val="clear" w:pos="1247"/>
          <w:tab w:val="clear" w:pos="2552"/>
          <w:tab w:val="clear" w:pos="3856"/>
          <w:tab w:val="clear" w:pos="5216"/>
          <w:tab w:val="clear" w:pos="6464"/>
          <w:tab w:val="clear" w:pos="7768"/>
          <w:tab w:val="clear" w:pos="9072"/>
          <w:tab w:val="clear" w:pos="10206"/>
        </w:tabs>
        <w:rPr>
          <w:lang w:val="en-US"/>
        </w:rPr>
      </w:pPr>
      <w:r w:rsidRPr="000712C1">
        <w:rPr>
          <w:lang w:val="en-US"/>
        </w:rPr>
        <w:t xml:space="preserve">One </w:t>
      </w:r>
      <w:r w:rsidRPr="000712C1">
        <w:rPr>
          <w:i/>
          <w:u w:val="single"/>
          <w:lang w:val="en-US"/>
        </w:rPr>
        <w:t xml:space="preserve">Information Unit </w:t>
      </w:r>
      <w:r w:rsidRPr="000712C1">
        <w:rPr>
          <w:lang w:val="en-US"/>
        </w:rPr>
        <w:t>maybe a combination of text and graphics, clearly identified inside a BCH Project TRAINING Module, by its Module Number, Chapter, Section and Paragraph.</w:t>
      </w:r>
    </w:p>
    <w:p w:rsidR="002D2DA5" w:rsidRPr="000712C1" w:rsidRDefault="002D2DA5" w:rsidP="002D2DA5">
      <w:pPr>
        <w:keepNext w:val="0"/>
        <w:tabs>
          <w:tab w:val="clear" w:pos="1247"/>
          <w:tab w:val="clear" w:pos="2552"/>
          <w:tab w:val="clear" w:pos="3856"/>
          <w:tab w:val="clear" w:pos="5216"/>
          <w:tab w:val="clear" w:pos="6464"/>
          <w:tab w:val="clear" w:pos="7768"/>
          <w:tab w:val="clear" w:pos="9072"/>
          <w:tab w:val="clear" w:pos="10206"/>
        </w:tabs>
        <w:rPr>
          <w:lang w:val="en-US"/>
        </w:rPr>
      </w:pPr>
      <w:r w:rsidRPr="000712C1">
        <w:rPr>
          <w:lang w:val="en-US"/>
        </w:rPr>
        <w:t> </w:t>
      </w:r>
    </w:p>
    <w:p w:rsidR="002D2DA5" w:rsidRPr="000712C1" w:rsidRDefault="002D2DA5" w:rsidP="002D2DA5">
      <w:pPr>
        <w:keepNext w:val="0"/>
        <w:tabs>
          <w:tab w:val="clear" w:pos="1247"/>
          <w:tab w:val="clear" w:pos="2552"/>
          <w:tab w:val="clear" w:pos="3856"/>
          <w:tab w:val="clear" w:pos="5216"/>
          <w:tab w:val="clear" w:pos="6464"/>
          <w:tab w:val="clear" w:pos="7768"/>
          <w:tab w:val="clear" w:pos="9072"/>
          <w:tab w:val="clear" w:pos="10206"/>
        </w:tabs>
        <w:rPr>
          <w:lang w:val="en-US"/>
        </w:rPr>
      </w:pPr>
      <w:r w:rsidRPr="000712C1">
        <w:rPr>
          <w:lang w:val="en-US"/>
        </w:rPr>
        <w:t xml:space="preserve">This application is unidirectional. </w:t>
      </w:r>
      <w:r w:rsidRPr="000712C1">
        <w:rPr>
          <w:b/>
          <w:i/>
          <w:lang w:val="en-US"/>
        </w:rPr>
        <w:t>One topic corresponds to one information Unit.</w:t>
      </w:r>
      <w:r w:rsidRPr="000712C1">
        <w:rPr>
          <w:lang w:val="en-US"/>
        </w:rPr>
        <w:t xml:space="preserve"> But one information unit can be pointed to by more than one topic.</w:t>
      </w:r>
    </w:p>
    <w:p w:rsidR="008C7F97" w:rsidRPr="000712C1" w:rsidRDefault="008C7F97" w:rsidP="002D2DA5">
      <w:pPr>
        <w:keepNext w:val="0"/>
        <w:tabs>
          <w:tab w:val="clear" w:pos="1247"/>
          <w:tab w:val="clear" w:pos="2552"/>
          <w:tab w:val="clear" w:pos="3856"/>
          <w:tab w:val="clear" w:pos="5216"/>
          <w:tab w:val="clear" w:pos="6464"/>
          <w:tab w:val="clear" w:pos="7768"/>
          <w:tab w:val="clear" w:pos="9072"/>
          <w:tab w:val="clear" w:pos="10206"/>
        </w:tabs>
        <w:rPr>
          <w:lang w:val="en-US"/>
        </w:rPr>
      </w:pPr>
    </w:p>
    <w:p w:rsidR="002D2DA5" w:rsidRPr="000712C1" w:rsidRDefault="002D2DA5" w:rsidP="002D2DA5">
      <w:pPr>
        <w:keepNext w:val="0"/>
        <w:tabs>
          <w:tab w:val="clear" w:pos="1247"/>
          <w:tab w:val="clear" w:pos="2552"/>
          <w:tab w:val="clear" w:pos="3856"/>
          <w:tab w:val="clear" w:pos="5216"/>
          <w:tab w:val="clear" w:pos="6464"/>
          <w:tab w:val="clear" w:pos="7768"/>
          <w:tab w:val="clear" w:pos="9072"/>
          <w:tab w:val="clear" w:pos="10206"/>
        </w:tabs>
        <w:rPr>
          <w:lang w:val="en-US"/>
        </w:rPr>
      </w:pPr>
      <w:r w:rsidRPr="000712C1">
        <w:rPr>
          <w:lang w:val="en-US"/>
        </w:rPr>
        <w:t xml:space="preserve">Topics are identified in 2 ways: by a correlative number (of which the first digit indicates the language) used just to have a handy identifier for developing and coordination purposes, and the complete route of the underlying screen control (e.g., relative route to the BCH home page url). </w:t>
      </w:r>
    </w:p>
    <w:p w:rsidR="00B71E9E" w:rsidRPr="000712C1" w:rsidRDefault="00213E1C" w:rsidP="00B71E9E">
      <w:pPr>
        <w:pStyle w:val="Heading1"/>
        <w:rPr>
          <w:lang w:val="en-US"/>
        </w:rPr>
      </w:pPr>
      <w:bookmarkStart w:id="3" w:name="_Toc114659976"/>
      <w:r w:rsidRPr="000712C1">
        <w:rPr>
          <w:lang w:val="en-US"/>
        </w:rPr>
        <w:br w:type="page"/>
      </w:r>
      <w:bookmarkEnd w:id="3"/>
      <w:r w:rsidR="00B71E9E" w:rsidRPr="000712C1">
        <w:rPr>
          <w:lang w:val="en-US"/>
        </w:rPr>
        <w:lastRenderedPageBreak/>
        <w:t>Content</w:t>
      </w:r>
    </w:p>
    <w:p w:rsidR="00B71E9E" w:rsidRPr="000712C1" w:rsidRDefault="00B71E9E" w:rsidP="00B71E9E">
      <w:pPr>
        <w:rPr>
          <w:lang w:val="en-US"/>
        </w:rPr>
      </w:pPr>
    </w:p>
    <w:p w:rsidR="00B71E9E" w:rsidRPr="000712C1" w:rsidRDefault="00B71E9E" w:rsidP="00B71E9E">
      <w:pPr>
        <w:pStyle w:val="Heading2"/>
        <w:rPr>
          <w:lang w:val="en-US"/>
        </w:rPr>
      </w:pPr>
      <w:r w:rsidRPr="000712C1">
        <w:rPr>
          <w:lang w:val="en-US"/>
        </w:rPr>
        <w:t>What’s new:</w:t>
      </w:r>
    </w:p>
    <w:p w:rsidR="00AB2ADD" w:rsidRPr="000712C1" w:rsidRDefault="00AB2ADD" w:rsidP="00AB2ADD">
      <w:pPr>
        <w:rPr>
          <w:lang w:val="en-US"/>
        </w:rPr>
      </w:pPr>
    </w:p>
    <w:p w:rsidR="0049411A" w:rsidRPr="000712C1" w:rsidRDefault="0049411A" w:rsidP="00AB2ADD">
      <w:pPr>
        <w:rPr>
          <w:lang w:val="en-US"/>
        </w:rPr>
      </w:pPr>
      <w:r w:rsidRPr="000712C1">
        <w:rPr>
          <w:lang w:val="en-US"/>
        </w:rPr>
        <w:t xml:space="preserve">Released </w:t>
      </w:r>
      <w:r w:rsidRPr="000712C1">
        <w:rPr>
          <w:b/>
          <w:lang w:val="en-US"/>
        </w:rPr>
        <w:t xml:space="preserve">Online Help System </w:t>
      </w:r>
      <w:r w:rsidR="0003153F">
        <w:rPr>
          <w:b/>
          <w:lang w:val="en-US"/>
        </w:rPr>
        <w:t>4.0</w:t>
      </w:r>
      <w:r w:rsidRPr="000712C1">
        <w:rPr>
          <w:lang w:val="en-US"/>
        </w:rPr>
        <w:t>.</w:t>
      </w:r>
    </w:p>
    <w:p w:rsidR="00C35218" w:rsidRDefault="00C35218" w:rsidP="00AB2ADD">
      <w:pPr>
        <w:rPr>
          <w:lang w:val="en-US"/>
        </w:rPr>
      </w:pPr>
    </w:p>
    <w:p w:rsidR="00C35218" w:rsidRPr="00C35218" w:rsidRDefault="00C35218" w:rsidP="00C35218">
      <w:pPr>
        <w:rPr>
          <w:lang w:val="en-US"/>
        </w:rPr>
      </w:pPr>
      <w:r w:rsidRPr="00C35218">
        <w:rPr>
          <w:b/>
          <w:lang w:val="en-US"/>
        </w:rPr>
        <w:t xml:space="preserve">Management Centre section was created </w:t>
      </w:r>
      <w:r w:rsidR="006D018B" w:rsidRPr="00C35218">
        <w:rPr>
          <w:b/>
          <w:lang w:val="en-US"/>
        </w:rPr>
        <w:t xml:space="preserve">in Help System </w:t>
      </w:r>
      <w:r w:rsidRPr="00C35218">
        <w:rPr>
          <w:b/>
          <w:lang w:val="en-US"/>
        </w:rPr>
        <w:t>in English and Spanish</w:t>
      </w:r>
    </w:p>
    <w:p w:rsidR="00C35218" w:rsidRPr="00C35218" w:rsidRDefault="00C35218" w:rsidP="00C35218">
      <w:pPr>
        <w:pStyle w:val="ListParagraph"/>
        <w:rPr>
          <w:lang w:val="en-US"/>
        </w:rPr>
      </w:pPr>
    </w:p>
    <w:p w:rsidR="00C35218" w:rsidRDefault="00C35218" w:rsidP="00C35218">
      <w:pPr>
        <w:pStyle w:val="ListParagraph"/>
        <w:numPr>
          <w:ilvl w:val="0"/>
          <w:numId w:val="25"/>
        </w:numPr>
        <w:tabs>
          <w:tab w:val="clear" w:pos="1247"/>
          <w:tab w:val="left" w:pos="1418"/>
        </w:tabs>
        <w:rPr>
          <w:lang w:val="en-US"/>
        </w:rPr>
      </w:pPr>
      <w:r w:rsidRPr="00C35218">
        <w:rPr>
          <w:lang w:val="en-US"/>
        </w:rPr>
        <w:t>An updated version of a training module for the Management Centre of the BCH was created in English and Spanish languages</w:t>
      </w:r>
      <w:r>
        <w:rPr>
          <w:lang w:val="en-US"/>
        </w:rPr>
        <w:t>.</w:t>
      </w:r>
    </w:p>
    <w:p w:rsidR="00C35218" w:rsidRDefault="00C35218" w:rsidP="00C35218">
      <w:pPr>
        <w:pStyle w:val="ListParagraph"/>
        <w:tabs>
          <w:tab w:val="clear" w:pos="1247"/>
          <w:tab w:val="left" w:pos="1418"/>
        </w:tabs>
        <w:ind w:left="1418"/>
        <w:rPr>
          <w:lang w:val="en-US"/>
        </w:rPr>
      </w:pPr>
    </w:p>
    <w:p w:rsidR="00C35218" w:rsidRDefault="00C35218" w:rsidP="00C35218">
      <w:pPr>
        <w:pStyle w:val="ListParagraph"/>
        <w:tabs>
          <w:tab w:val="clear" w:pos="1247"/>
          <w:tab w:val="left" w:pos="1418"/>
        </w:tabs>
        <w:ind w:left="1418"/>
        <w:rPr>
          <w:lang w:val="en-US"/>
        </w:rPr>
      </w:pPr>
      <w:r>
        <w:rPr>
          <w:lang w:val="en-US"/>
        </w:rPr>
        <w:t xml:space="preserve">Training Module 6: </w:t>
      </w:r>
      <w:r w:rsidRPr="000712C1">
        <w:rPr>
          <w:lang w:val="en-US"/>
        </w:rPr>
        <w:t xml:space="preserve">New document revision released: </w:t>
      </w:r>
      <w:r w:rsidRPr="000712C1">
        <w:rPr>
          <w:b/>
          <w:lang w:val="en-US"/>
        </w:rPr>
        <w:t>Revision 3</w:t>
      </w:r>
      <w:r w:rsidRPr="000712C1">
        <w:rPr>
          <w:lang w:val="en-US"/>
        </w:rPr>
        <w:t>.</w:t>
      </w:r>
    </w:p>
    <w:p w:rsidR="00C35218" w:rsidRDefault="00C35218" w:rsidP="00C35218">
      <w:pPr>
        <w:pStyle w:val="ListParagraph"/>
        <w:tabs>
          <w:tab w:val="clear" w:pos="1247"/>
          <w:tab w:val="left" w:pos="1418"/>
        </w:tabs>
        <w:ind w:left="1418"/>
        <w:rPr>
          <w:lang w:val="en-US"/>
        </w:rPr>
      </w:pPr>
    </w:p>
    <w:p w:rsidR="00C35218" w:rsidRPr="00C35218" w:rsidRDefault="00C35218" w:rsidP="00C35218">
      <w:pPr>
        <w:pStyle w:val="ListParagraph"/>
        <w:tabs>
          <w:tab w:val="clear" w:pos="1247"/>
          <w:tab w:val="left" w:pos="1418"/>
        </w:tabs>
        <w:ind w:left="1418"/>
        <w:rPr>
          <w:lang w:val="en-US"/>
        </w:rPr>
      </w:pPr>
      <w:r w:rsidRPr="000712C1">
        <w:rPr>
          <w:lang w:val="en-US"/>
        </w:rPr>
        <w:t xml:space="preserve">Training Module 6 “Registering Information in the BCH Central Portal” was updated in </w:t>
      </w:r>
      <w:r w:rsidRPr="000712C1">
        <w:rPr>
          <w:b/>
          <w:lang w:val="en-US"/>
        </w:rPr>
        <w:t>English and Spanish</w:t>
      </w:r>
      <w:r w:rsidRPr="000712C1">
        <w:rPr>
          <w:lang w:val="en-US"/>
        </w:rPr>
        <w:t xml:space="preserve"> according to </w:t>
      </w:r>
      <w:r>
        <w:rPr>
          <w:lang w:val="en-US"/>
        </w:rPr>
        <w:t>the revamped version of the BCH Central Portal Management Centre</w:t>
      </w:r>
      <w:r w:rsidRPr="000712C1">
        <w:rPr>
          <w:lang w:val="en-US"/>
        </w:rPr>
        <w:t>. The document now offers a comprehensive and updated guide to the usage of the BCH Management Centre and how to manage information on the BCH by creating, editing, publishing and deleting records.</w:t>
      </w:r>
    </w:p>
    <w:p w:rsidR="00C35218" w:rsidRDefault="00C35218" w:rsidP="00C35218">
      <w:pPr>
        <w:rPr>
          <w:lang w:val="en-US"/>
        </w:rPr>
      </w:pPr>
      <w:r>
        <w:rPr>
          <w:lang w:val="en-US"/>
        </w:rPr>
        <w:tab/>
      </w:r>
    </w:p>
    <w:p w:rsidR="00C35218" w:rsidRDefault="00C35218" w:rsidP="00C35218">
      <w:pPr>
        <w:pStyle w:val="ListParagraph"/>
        <w:numPr>
          <w:ilvl w:val="0"/>
          <w:numId w:val="25"/>
        </w:numPr>
        <w:tabs>
          <w:tab w:val="clear" w:pos="1247"/>
          <w:tab w:val="left" w:pos="1418"/>
        </w:tabs>
        <w:rPr>
          <w:lang w:val="en-US"/>
        </w:rPr>
      </w:pPr>
      <w:r>
        <w:rPr>
          <w:lang w:val="en-US"/>
        </w:rPr>
        <w:t>A new section in the Online Help System of the BCH was created for the Management Centre and all the contents from Training Module 06 were imported into that section (English and Spanish languages)</w:t>
      </w:r>
    </w:p>
    <w:p w:rsidR="00C35218" w:rsidRDefault="00C35218" w:rsidP="00C35218">
      <w:pPr>
        <w:pStyle w:val="ListParagraph"/>
        <w:tabs>
          <w:tab w:val="clear" w:pos="1247"/>
          <w:tab w:val="left" w:pos="1418"/>
        </w:tabs>
        <w:rPr>
          <w:lang w:val="en-US"/>
        </w:rPr>
      </w:pPr>
    </w:p>
    <w:p w:rsidR="006721CB" w:rsidRDefault="0049411A" w:rsidP="00C35218">
      <w:pPr>
        <w:pStyle w:val="ListParagraph"/>
        <w:numPr>
          <w:ilvl w:val="1"/>
          <w:numId w:val="25"/>
        </w:numPr>
        <w:tabs>
          <w:tab w:val="clear" w:pos="1247"/>
          <w:tab w:val="left" w:pos="1418"/>
        </w:tabs>
        <w:rPr>
          <w:lang w:val="en-US"/>
        </w:rPr>
      </w:pPr>
      <w:r w:rsidRPr="00C35218">
        <w:rPr>
          <w:lang w:val="en-US"/>
        </w:rPr>
        <w:t xml:space="preserve">Newly updated contents of Training Module 6 were integrated into the Help System. </w:t>
      </w:r>
    </w:p>
    <w:p w:rsidR="00C35218" w:rsidRPr="00C35218" w:rsidRDefault="00C35218" w:rsidP="00C35218">
      <w:pPr>
        <w:pStyle w:val="ListParagraph"/>
        <w:tabs>
          <w:tab w:val="clear" w:pos="1247"/>
          <w:tab w:val="left" w:pos="1418"/>
        </w:tabs>
        <w:ind w:left="1418"/>
        <w:rPr>
          <w:lang w:val="en-US"/>
        </w:rPr>
      </w:pPr>
    </w:p>
    <w:p w:rsidR="0049411A" w:rsidRDefault="0049411A" w:rsidP="00C35218">
      <w:pPr>
        <w:pStyle w:val="ListParagraph"/>
        <w:numPr>
          <w:ilvl w:val="1"/>
          <w:numId w:val="25"/>
        </w:numPr>
        <w:tabs>
          <w:tab w:val="clear" w:pos="1247"/>
          <w:tab w:val="left" w:pos="1418"/>
        </w:tabs>
        <w:ind w:left="1418" w:hanging="284"/>
        <w:rPr>
          <w:lang w:val="en-US"/>
        </w:rPr>
      </w:pPr>
      <w:r w:rsidRPr="000712C1">
        <w:rPr>
          <w:lang w:val="en-US"/>
        </w:rPr>
        <w:t>Numerous topic entries were created from the module’s content according to different subjects addressed in the document, thus allowing for the creation of fully context sensitive help links in every web page of the BCH Management Centre.</w:t>
      </w:r>
      <w:r w:rsidR="0003153F">
        <w:rPr>
          <w:lang w:val="en-US"/>
        </w:rPr>
        <w:t xml:space="preserve"> See attached site map topics spreadsheet (</w:t>
      </w:r>
      <w:r w:rsidR="0003153F" w:rsidRPr="0003153F">
        <w:rPr>
          <w:lang w:val="en-US"/>
        </w:rPr>
        <w:t>TM_BCH_Site_map_topics.xlsx</w:t>
      </w:r>
      <w:r w:rsidR="00C35218">
        <w:rPr>
          <w:lang w:val="en-US"/>
        </w:rPr>
        <w:t xml:space="preserve"> version 4.0</w:t>
      </w:r>
      <w:r w:rsidR="0003153F">
        <w:rPr>
          <w:lang w:val="en-US"/>
        </w:rPr>
        <w:t>).</w:t>
      </w:r>
    </w:p>
    <w:p w:rsidR="00C35218" w:rsidRPr="00C35218" w:rsidRDefault="00C35218" w:rsidP="00C35218">
      <w:pPr>
        <w:rPr>
          <w:lang w:val="en-US"/>
        </w:rPr>
      </w:pPr>
    </w:p>
    <w:p w:rsidR="006721CB" w:rsidRDefault="006721CB" w:rsidP="00C35218">
      <w:pPr>
        <w:pStyle w:val="ListParagraph"/>
        <w:numPr>
          <w:ilvl w:val="1"/>
          <w:numId w:val="25"/>
        </w:numPr>
        <w:tabs>
          <w:tab w:val="clear" w:pos="1247"/>
          <w:tab w:val="left" w:pos="1418"/>
        </w:tabs>
        <w:ind w:left="1418" w:hanging="284"/>
        <w:rPr>
          <w:lang w:val="en-US"/>
        </w:rPr>
      </w:pPr>
      <w:r w:rsidRPr="000712C1">
        <w:rPr>
          <w:lang w:val="en-US"/>
        </w:rPr>
        <w:t>New PDF version of Training Module 6 was made available for download in the “Training Materials” section of the Online Help System</w:t>
      </w:r>
      <w:r w:rsidR="0003153F">
        <w:rPr>
          <w:lang w:val="en-US"/>
        </w:rPr>
        <w:t xml:space="preserve"> in </w:t>
      </w:r>
      <w:r w:rsidR="0003153F" w:rsidRPr="00C35218">
        <w:rPr>
          <w:b/>
          <w:lang w:val="en-US"/>
        </w:rPr>
        <w:t>English and Spanish</w:t>
      </w:r>
      <w:r w:rsidRPr="000712C1">
        <w:rPr>
          <w:lang w:val="en-US"/>
        </w:rPr>
        <w:t>.</w:t>
      </w:r>
    </w:p>
    <w:p w:rsidR="006D018B" w:rsidRDefault="006D018B" w:rsidP="006D018B">
      <w:pPr>
        <w:pStyle w:val="ListParagraph"/>
        <w:tabs>
          <w:tab w:val="clear" w:pos="1247"/>
          <w:tab w:val="left" w:pos="1418"/>
        </w:tabs>
        <w:ind w:left="1418"/>
        <w:rPr>
          <w:lang w:val="en-US"/>
        </w:rPr>
      </w:pPr>
    </w:p>
    <w:p w:rsidR="006D018B" w:rsidRDefault="006D018B" w:rsidP="006D018B">
      <w:pPr>
        <w:pStyle w:val="ListParagraph"/>
        <w:numPr>
          <w:ilvl w:val="0"/>
          <w:numId w:val="25"/>
        </w:numPr>
        <w:tabs>
          <w:tab w:val="clear" w:pos="1247"/>
          <w:tab w:val="left" w:pos="1418"/>
        </w:tabs>
        <w:rPr>
          <w:lang w:val="en-US"/>
        </w:rPr>
      </w:pPr>
      <w:r>
        <w:rPr>
          <w:lang w:val="en-US"/>
        </w:rPr>
        <w:t>The newly created section of the system was seamlessly integrated into the existing Online Help System of the BCH – English and Spanish languages.</w:t>
      </w:r>
    </w:p>
    <w:p w:rsidR="00C35218" w:rsidRDefault="00C35218" w:rsidP="006D018B">
      <w:pPr>
        <w:rPr>
          <w:lang w:val="en-US"/>
        </w:rPr>
      </w:pPr>
    </w:p>
    <w:p w:rsidR="006D018B" w:rsidRDefault="006D018B" w:rsidP="006D018B">
      <w:pPr>
        <w:rPr>
          <w:b/>
          <w:lang w:val="en-US"/>
        </w:rPr>
      </w:pPr>
      <w:r>
        <w:rPr>
          <w:b/>
          <w:lang w:val="en-US"/>
        </w:rPr>
        <w:t>Help on Help</w:t>
      </w:r>
    </w:p>
    <w:p w:rsidR="006D018B" w:rsidRDefault="006D018B" w:rsidP="006D018B">
      <w:pPr>
        <w:rPr>
          <w:b/>
          <w:lang w:val="en-US"/>
        </w:rPr>
      </w:pPr>
    </w:p>
    <w:p w:rsidR="006D018B" w:rsidRPr="006D018B" w:rsidRDefault="006D018B" w:rsidP="006D018B">
      <w:pPr>
        <w:pStyle w:val="ListParagraph"/>
        <w:numPr>
          <w:ilvl w:val="0"/>
          <w:numId w:val="29"/>
        </w:numPr>
        <w:rPr>
          <w:lang w:val="en-US"/>
        </w:rPr>
      </w:pPr>
      <w:r>
        <w:rPr>
          <w:lang w:val="en-US"/>
        </w:rPr>
        <w:t xml:space="preserve">A </w:t>
      </w:r>
      <w:r w:rsidRPr="0003153F">
        <w:rPr>
          <w:b/>
          <w:lang w:val="en-US"/>
        </w:rPr>
        <w:t>new “Help on Help” section</w:t>
      </w:r>
      <w:r>
        <w:rPr>
          <w:b/>
          <w:lang w:val="en-US"/>
        </w:rPr>
        <w:t xml:space="preserve"> </w:t>
      </w:r>
      <w:r>
        <w:rPr>
          <w:lang w:val="en-US"/>
        </w:rPr>
        <w:t>was created and integrated in the Online Help System both in English and Spanish.</w:t>
      </w:r>
    </w:p>
    <w:p w:rsidR="006D018B" w:rsidRDefault="006D018B" w:rsidP="006D018B">
      <w:pPr>
        <w:rPr>
          <w:b/>
          <w:lang w:val="en-US"/>
        </w:rPr>
      </w:pPr>
    </w:p>
    <w:p w:rsidR="006D018B" w:rsidRPr="00C35218" w:rsidRDefault="006D018B" w:rsidP="006D018B">
      <w:pPr>
        <w:rPr>
          <w:lang w:val="en-US"/>
        </w:rPr>
      </w:pPr>
      <w:r>
        <w:rPr>
          <w:b/>
          <w:lang w:val="en-US"/>
        </w:rPr>
        <w:t>Several fixes and improvements were implemented</w:t>
      </w:r>
    </w:p>
    <w:p w:rsidR="006D018B" w:rsidRPr="006D018B" w:rsidRDefault="006D018B" w:rsidP="006D018B">
      <w:pPr>
        <w:rPr>
          <w:lang w:val="en-US"/>
        </w:rPr>
      </w:pPr>
    </w:p>
    <w:p w:rsidR="00E8375E" w:rsidRPr="000712C1" w:rsidRDefault="00E8375E" w:rsidP="006D018B">
      <w:pPr>
        <w:pStyle w:val="ListParagraph"/>
        <w:numPr>
          <w:ilvl w:val="0"/>
          <w:numId w:val="25"/>
        </w:numPr>
        <w:rPr>
          <w:lang w:val="en-US"/>
        </w:rPr>
      </w:pPr>
      <w:r w:rsidRPr="000712C1">
        <w:rPr>
          <w:lang w:val="en-US"/>
        </w:rPr>
        <w:t xml:space="preserve">Fixed issue with “back” button in Internet Explorer: </w:t>
      </w:r>
      <w:r w:rsidR="004118DE">
        <w:rPr>
          <w:lang w:val="en-US"/>
        </w:rPr>
        <w:t xml:space="preserve">in previous versions, </w:t>
      </w:r>
      <w:r w:rsidRPr="000712C1">
        <w:rPr>
          <w:lang w:val="en-US"/>
        </w:rPr>
        <w:t>if the user was navigating the BCH and clicked the “help” button, he or she was directed to the help system, but if the browser’s “back” button was then clicked, the browser would not go back to the BCH. That issue has been resolved.</w:t>
      </w:r>
    </w:p>
    <w:p w:rsidR="00E8375E" w:rsidRPr="000712C1" w:rsidRDefault="00E8375E" w:rsidP="006D018B">
      <w:pPr>
        <w:pStyle w:val="ListParagraph"/>
        <w:numPr>
          <w:ilvl w:val="0"/>
          <w:numId w:val="25"/>
        </w:numPr>
        <w:rPr>
          <w:lang w:val="en-US"/>
        </w:rPr>
      </w:pPr>
      <w:r w:rsidRPr="000712C1">
        <w:rPr>
          <w:lang w:val="en-US"/>
        </w:rPr>
        <w:t>BCH logo in the Online Help System is now a link to the BCH. The user is directed to the BCH in the same language that was being used in the Online Help System.</w:t>
      </w:r>
    </w:p>
    <w:p w:rsidR="00695160" w:rsidRPr="000712C1" w:rsidRDefault="00695160" w:rsidP="006D018B">
      <w:pPr>
        <w:pStyle w:val="ListParagraph"/>
        <w:numPr>
          <w:ilvl w:val="0"/>
          <w:numId w:val="25"/>
        </w:numPr>
        <w:rPr>
          <w:lang w:val="en-US"/>
        </w:rPr>
      </w:pPr>
      <w:r w:rsidRPr="000712C1">
        <w:rPr>
          <w:lang w:val="en-US"/>
        </w:rPr>
        <w:lastRenderedPageBreak/>
        <w:t>Added text over the Quick Search box: “Quick Search in current topic”. This text aims to clarify that Quick Searches are only performed on the topic being displayed, unlike global searches, which are performed over all topics.</w:t>
      </w:r>
    </w:p>
    <w:p w:rsidR="001B3D0A" w:rsidRPr="000712C1" w:rsidRDefault="001B3D0A" w:rsidP="006D018B">
      <w:pPr>
        <w:pStyle w:val="ListParagraph"/>
        <w:numPr>
          <w:ilvl w:val="0"/>
          <w:numId w:val="25"/>
        </w:numPr>
        <w:rPr>
          <w:lang w:val="en-US"/>
        </w:rPr>
      </w:pPr>
      <w:r w:rsidRPr="000712C1">
        <w:rPr>
          <w:lang w:val="en-US"/>
        </w:rPr>
        <w:t>Added text over the Index Search box to high</w:t>
      </w:r>
      <w:r w:rsidR="005942E2" w:rsidRPr="000712C1">
        <w:rPr>
          <w:lang w:val="en-US"/>
        </w:rPr>
        <w:t>light the index search feature.</w:t>
      </w:r>
    </w:p>
    <w:p w:rsidR="00AB2ADD" w:rsidRPr="006D018B" w:rsidRDefault="00695160" w:rsidP="00AB2ADD">
      <w:pPr>
        <w:pStyle w:val="ListParagraph"/>
        <w:numPr>
          <w:ilvl w:val="0"/>
          <w:numId w:val="25"/>
        </w:numPr>
        <w:rPr>
          <w:lang w:val="en-US"/>
        </w:rPr>
      </w:pPr>
      <w:r w:rsidRPr="000712C1">
        <w:rPr>
          <w:lang w:val="en-US"/>
        </w:rPr>
        <w:t>Added a help icon for quick access to the Help on Help section.</w:t>
      </w:r>
    </w:p>
    <w:p w:rsidR="001D3893" w:rsidRPr="000712C1" w:rsidRDefault="001D3893" w:rsidP="00AB2ADD">
      <w:pPr>
        <w:rPr>
          <w:lang w:val="en-US"/>
        </w:rPr>
      </w:pPr>
    </w:p>
    <w:p w:rsidR="006373CC" w:rsidRDefault="006373CC" w:rsidP="006373CC">
      <w:pPr>
        <w:pStyle w:val="Heading2"/>
        <w:rPr>
          <w:lang w:val="en-US"/>
        </w:rPr>
      </w:pPr>
      <w:r w:rsidRPr="000712C1">
        <w:rPr>
          <w:lang w:val="en-US"/>
        </w:rPr>
        <w:t>List of documents</w:t>
      </w:r>
    </w:p>
    <w:p w:rsidR="0003153F" w:rsidRDefault="0003153F" w:rsidP="0003153F">
      <w:pPr>
        <w:rPr>
          <w:lang w:val="en-US"/>
        </w:rPr>
      </w:pPr>
    </w:p>
    <w:p w:rsidR="004118DE" w:rsidRPr="001D3893" w:rsidRDefault="004118DE" w:rsidP="0003153F">
      <w:pPr>
        <w:rPr>
          <w:b/>
          <w:lang w:val="en-US"/>
        </w:rPr>
      </w:pPr>
      <w:r w:rsidRPr="001D3893">
        <w:rPr>
          <w:b/>
          <w:lang w:val="en-US"/>
        </w:rPr>
        <w:t>Released documents, in PDF format:</w:t>
      </w:r>
    </w:p>
    <w:p w:rsidR="004118DE" w:rsidRDefault="004118DE" w:rsidP="0003153F">
      <w:pPr>
        <w:rPr>
          <w:lang w:val="en-US"/>
        </w:rPr>
      </w:pPr>
    </w:p>
    <w:p w:rsidR="0003153F" w:rsidRPr="001D3893" w:rsidRDefault="0003153F" w:rsidP="001D3893">
      <w:pPr>
        <w:pStyle w:val="ListParagraph"/>
        <w:numPr>
          <w:ilvl w:val="0"/>
          <w:numId w:val="31"/>
        </w:numPr>
        <w:rPr>
          <w:lang w:val="en-US"/>
        </w:rPr>
      </w:pPr>
      <w:r w:rsidRPr="001D3893">
        <w:rPr>
          <w:lang w:val="en-US"/>
        </w:rPr>
        <w:t>MO06En</w:t>
      </w:r>
    </w:p>
    <w:p w:rsidR="0003153F" w:rsidRPr="001D3893" w:rsidRDefault="0003153F" w:rsidP="001D3893">
      <w:pPr>
        <w:pStyle w:val="ListParagraph"/>
        <w:numPr>
          <w:ilvl w:val="0"/>
          <w:numId w:val="31"/>
        </w:numPr>
        <w:rPr>
          <w:lang w:val="en-US"/>
        </w:rPr>
      </w:pPr>
      <w:r w:rsidRPr="001D3893">
        <w:rPr>
          <w:lang w:val="en-US"/>
        </w:rPr>
        <w:t>MO06Es</w:t>
      </w:r>
    </w:p>
    <w:p w:rsidR="001D3893" w:rsidRDefault="001D3893" w:rsidP="0003153F">
      <w:pPr>
        <w:rPr>
          <w:lang w:val="en-US"/>
        </w:rPr>
      </w:pPr>
    </w:p>
    <w:p w:rsidR="001D3893" w:rsidRPr="001D3893" w:rsidRDefault="001D3893" w:rsidP="0003153F">
      <w:pPr>
        <w:rPr>
          <w:b/>
          <w:lang w:val="en-US"/>
        </w:rPr>
      </w:pPr>
      <w:r w:rsidRPr="001D3893">
        <w:rPr>
          <w:b/>
          <w:lang w:val="en-US"/>
        </w:rPr>
        <w:t>Updated project management documents:</w:t>
      </w:r>
    </w:p>
    <w:p w:rsidR="001D3893" w:rsidRDefault="001D3893" w:rsidP="0003153F">
      <w:pPr>
        <w:rPr>
          <w:lang w:val="en-US"/>
        </w:rPr>
      </w:pPr>
    </w:p>
    <w:p w:rsidR="001D3893" w:rsidRDefault="001D3893" w:rsidP="001D3893">
      <w:pPr>
        <w:pStyle w:val="ListParagraph"/>
        <w:numPr>
          <w:ilvl w:val="0"/>
          <w:numId w:val="30"/>
        </w:numPr>
        <w:rPr>
          <w:b/>
          <w:lang w:val="en-US"/>
        </w:rPr>
      </w:pPr>
      <w:r w:rsidRPr="001D3893">
        <w:rPr>
          <w:b/>
          <w:lang w:val="en-US"/>
        </w:rPr>
        <w:t>DEV.REP.04 Training Material List.xls</w:t>
      </w:r>
      <w:r>
        <w:rPr>
          <w:b/>
          <w:lang w:val="en-US"/>
        </w:rPr>
        <w:t xml:space="preserve">: </w:t>
      </w:r>
      <w:r>
        <w:rPr>
          <w:lang w:val="en-US"/>
        </w:rPr>
        <w:t>Name of Training Module 06 was updated to “Registering Information in the BCH Central Portal”.</w:t>
      </w:r>
    </w:p>
    <w:p w:rsidR="001D3893" w:rsidRDefault="001D3893" w:rsidP="001D3893">
      <w:pPr>
        <w:pStyle w:val="ListParagraph"/>
        <w:numPr>
          <w:ilvl w:val="0"/>
          <w:numId w:val="30"/>
        </w:numPr>
        <w:rPr>
          <w:b/>
          <w:lang w:val="en-US"/>
        </w:rPr>
      </w:pPr>
      <w:r>
        <w:rPr>
          <w:b/>
          <w:lang w:val="en-US"/>
        </w:rPr>
        <w:t>DEV.REP.05: Training Materiral_State.xls:</w:t>
      </w:r>
    </w:p>
    <w:p w:rsidR="001D3893" w:rsidRPr="001D3893" w:rsidRDefault="001D3893" w:rsidP="001D3893">
      <w:pPr>
        <w:pStyle w:val="ListParagraph"/>
        <w:numPr>
          <w:ilvl w:val="1"/>
          <w:numId w:val="30"/>
        </w:numPr>
        <w:rPr>
          <w:b/>
          <w:lang w:val="en-US"/>
        </w:rPr>
      </w:pPr>
      <w:r>
        <w:rPr>
          <w:lang w:val="en-US"/>
        </w:rPr>
        <w:t>Name of Training Module 06 was updated to “Registering Information in the BCH Central Portal”.</w:t>
      </w:r>
    </w:p>
    <w:p w:rsidR="001D3893" w:rsidRDefault="001D3893" w:rsidP="001D3893">
      <w:pPr>
        <w:pStyle w:val="ListParagraph"/>
        <w:numPr>
          <w:ilvl w:val="1"/>
          <w:numId w:val="30"/>
        </w:numPr>
        <w:rPr>
          <w:b/>
          <w:lang w:val="en-US"/>
        </w:rPr>
      </w:pPr>
      <w:r>
        <w:rPr>
          <w:lang w:val="en-US"/>
        </w:rPr>
        <w:t>Training Module 06 stated was changed to “Updated” in English and Spanish, pointing out that pictures are in English only.</w:t>
      </w:r>
    </w:p>
    <w:p w:rsidR="001D3893" w:rsidRPr="001D3893" w:rsidRDefault="001D3893" w:rsidP="001D3893">
      <w:pPr>
        <w:pStyle w:val="ListParagraph"/>
        <w:numPr>
          <w:ilvl w:val="0"/>
          <w:numId w:val="30"/>
        </w:numPr>
        <w:rPr>
          <w:b/>
          <w:lang w:val="en-US"/>
        </w:rPr>
      </w:pPr>
      <w:r>
        <w:rPr>
          <w:b/>
          <w:lang w:val="en-US"/>
        </w:rPr>
        <w:t xml:space="preserve">TM_BCH_MO_State.xls: </w:t>
      </w:r>
      <w:r>
        <w:rPr>
          <w:lang w:val="en-US"/>
        </w:rPr>
        <w:t xml:space="preserve">MO06 state was updated do “done” </w:t>
      </w:r>
      <w:r w:rsidR="00B3527E">
        <w:rPr>
          <w:lang w:val="en-US"/>
        </w:rPr>
        <w:t xml:space="preserve">in English and Spanish </w:t>
      </w:r>
      <w:r>
        <w:rPr>
          <w:lang w:val="en-US"/>
        </w:rPr>
        <w:t xml:space="preserve">in all stages of help system integration (gather text, format text, </w:t>
      </w:r>
      <w:r w:rsidR="00AE136D">
        <w:rPr>
          <w:lang w:val="en-US"/>
        </w:rPr>
        <w:t>integrate content, and publish).</w:t>
      </w:r>
    </w:p>
    <w:p w:rsidR="00B71E9E" w:rsidRPr="000712C1" w:rsidRDefault="00B71E9E" w:rsidP="00B71E9E">
      <w:pPr>
        <w:rPr>
          <w:lang w:val="en-US"/>
        </w:rPr>
      </w:pPr>
    </w:p>
    <w:p w:rsidR="000712C1" w:rsidRPr="000712C1" w:rsidRDefault="00B71E9E" w:rsidP="000712C1">
      <w:pPr>
        <w:pStyle w:val="Heading2"/>
        <w:rPr>
          <w:lang w:val="en-US"/>
        </w:rPr>
      </w:pPr>
      <w:r w:rsidRPr="000712C1">
        <w:rPr>
          <w:lang w:val="en-US"/>
        </w:rPr>
        <w:t>Help system (links)</w:t>
      </w:r>
    </w:p>
    <w:p w:rsidR="000712C1" w:rsidRPr="000712C1" w:rsidRDefault="000712C1" w:rsidP="000712C1">
      <w:pPr>
        <w:pStyle w:val="Heading2"/>
        <w:numPr>
          <w:ilvl w:val="0"/>
          <w:numId w:val="0"/>
        </w:numPr>
        <w:rPr>
          <w:lang w:val="en-US"/>
        </w:rPr>
      </w:pPr>
    </w:p>
    <w:p w:rsidR="000712C1" w:rsidRPr="000712C1" w:rsidRDefault="000712C1" w:rsidP="000712C1">
      <w:pPr>
        <w:rPr>
          <w:rFonts w:eastAsia="SimSun"/>
          <w:b/>
          <w:lang w:val="en-US" w:eastAsia="zh-CN"/>
        </w:rPr>
      </w:pPr>
      <w:r w:rsidRPr="000712C1">
        <w:rPr>
          <w:rFonts w:eastAsia="SimSun"/>
          <w:b/>
          <w:lang w:val="en-US" w:eastAsia="zh-CN"/>
        </w:rPr>
        <w:t>Help system main pages:</w:t>
      </w:r>
    </w:p>
    <w:p w:rsidR="000712C1" w:rsidRPr="000712C1" w:rsidRDefault="000712C1" w:rsidP="000712C1">
      <w:pPr>
        <w:rPr>
          <w:rFonts w:eastAsia="SimSun"/>
          <w:lang w:val="en-US" w:eastAsia="zh-CN"/>
        </w:rPr>
      </w:pPr>
    </w:p>
    <w:p w:rsidR="000712C1" w:rsidRPr="000712C1" w:rsidRDefault="000712C1" w:rsidP="000712C1">
      <w:pPr>
        <w:rPr>
          <w:rFonts w:eastAsia="SimSun"/>
          <w:lang w:val="es-ES" w:eastAsia="zh-CN"/>
        </w:rPr>
      </w:pPr>
      <w:r w:rsidRPr="000712C1">
        <w:rPr>
          <w:rFonts w:eastAsia="SimSun"/>
          <w:lang w:val="es-ES" w:eastAsia="zh-CN"/>
        </w:rPr>
        <w:t>[EN]: http://bch.cbd.int/help/topics/en/webframe.html</w:t>
      </w:r>
    </w:p>
    <w:p w:rsidR="000712C1" w:rsidRPr="000712C1" w:rsidRDefault="000712C1" w:rsidP="000712C1">
      <w:pPr>
        <w:rPr>
          <w:rFonts w:eastAsia="SimSun"/>
          <w:lang w:val="es-ES" w:eastAsia="zh-CN"/>
        </w:rPr>
      </w:pPr>
      <w:r w:rsidRPr="000712C1">
        <w:rPr>
          <w:rFonts w:eastAsia="SimSun"/>
          <w:lang w:val="es-ES" w:eastAsia="zh-CN"/>
        </w:rPr>
        <w:t>[ES]: http://bch.cbd.int/help/topics/en/webframe.html</w:t>
      </w:r>
    </w:p>
    <w:p w:rsidR="000712C1" w:rsidRPr="000712C1" w:rsidRDefault="000712C1" w:rsidP="000712C1">
      <w:pPr>
        <w:rPr>
          <w:rFonts w:eastAsia="SimSun"/>
          <w:lang w:val="es-ES" w:eastAsia="zh-CN"/>
        </w:rPr>
      </w:pPr>
    </w:p>
    <w:p w:rsidR="000712C1" w:rsidRPr="000712C1" w:rsidRDefault="0003153F" w:rsidP="000712C1">
      <w:pPr>
        <w:rPr>
          <w:rFonts w:eastAsia="SimSun"/>
          <w:b/>
          <w:lang w:val="en-US" w:eastAsia="zh-CN"/>
        </w:rPr>
      </w:pPr>
      <w:r>
        <w:rPr>
          <w:rFonts w:eastAsia="SimSun"/>
          <w:b/>
          <w:lang w:val="en-US" w:eastAsia="zh-CN"/>
        </w:rPr>
        <w:t>Main h</w:t>
      </w:r>
      <w:r w:rsidR="000712C1" w:rsidRPr="000712C1">
        <w:rPr>
          <w:rFonts w:eastAsia="SimSun"/>
          <w:b/>
          <w:lang w:val="en-US" w:eastAsia="zh-CN"/>
        </w:rPr>
        <w:t>elp topics on registering information in the BCH:</w:t>
      </w:r>
    </w:p>
    <w:p w:rsidR="000712C1" w:rsidRPr="000712C1" w:rsidRDefault="000712C1" w:rsidP="000712C1">
      <w:pPr>
        <w:rPr>
          <w:rFonts w:eastAsia="SimSun"/>
          <w:lang w:val="es-ES" w:eastAsia="zh-CN"/>
        </w:rPr>
      </w:pPr>
      <w:r w:rsidRPr="000712C1">
        <w:rPr>
          <w:rFonts w:eastAsia="SimSun"/>
          <w:lang w:val="es-ES" w:eastAsia="zh-CN"/>
        </w:rPr>
        <w:t>[EN]: http://bch.cbd.int/help/topics/en/webframe.html</w:t>
      </w:r>
      <w:r>
        <w:rPr>
          <w:rFonts w:eastAsia="SimSun"/>
          <w:lang w:val="es-ES" w:eastAsia="zh-CN"/>
        </w:rPr>
        <w:t>?</w:t>
      </w:r>
      <w:r w:rsidRPr="000712C1">
        <w:rPr>
          <w:rFonts w:eastAsia="SimSun"/>
          <w:lang w:val="es-ES" w:eastAsia="zh-CN"/>
        </w:rPr>
        <w:t>Registering_Information2.html</w:t>
      </w:r>
    </w:p>
    <w:p w:rsidR="000712C1" w:rsidRDefault="000712C1" w:rsidP="000712C1">
      <w:pPr>
        <w:rPr>
          <w:rFonts w:eastAsia="SimSun"/>
          <w:lang w:val="es-ES" w:eastAsia="zh-CN"/>
        </w:rPr>
      </w:pPr>
      <w:r w:rsidRPr="000712C1">
        <w:rPr>
          <w:rFonts w:eastAsia="SimSun"/>
          <w:lang w:val="es-ES" w:eastAsia="zh-CN"/>
        </w:rPr>
        <w:t>[ES]: http://bch.cbd.int/help/topics/en/webframe.html</w:t>
      </w:r>
      <w:r>
        <w:rPr>
          <w:rFonts w:eastAsia="SimSun"/>
          <w:lang w:val="es-ES" w:eastAsia="zh-CN"/>
        </w:rPr>
        <w:t>?</w:t>
      </w:r>
      <w:r w:rsidRPr="000712C1">
        <w:rPr>
          <w:rFonts w:eastAsia="SimSun"/>
          <w:lang w:val="es-ES" w:eastAsia="zh-CN"/>
        </w:rPr>
        <w:t>Registering_Information2.html</w:t>
      </w:r>
    </w:p>
    <w:p w:rsidR="000712C1" w:rsidRDefault="000712C1" w:rsidP="000712C1">
      <w:pPr>
        <w:rPr>
          <w:rFonts w:eastAsia="SimSun"/>
          <w:lang w:val="es-ES" w:eastAsia="zh-CN"/>
        </w:rPr>
      </w:pPr>
    </w:p>
    <w:p w:rsidR="000712C1" w:rsidRPr="000712C1" w:rsidRDefault="000712C1" w:rsidP="000712C1">
      <w:pPr>
        <w:rPr>
          <w:rFonts w:eastAsia="SimSun"/>
          <w:b/>
          <w:lang w:val="en-US" w:eastAsia="zh-CN"/>
        </w:rPr>
      </w:pPr>
      <w:r>
        <w:rPr>
          <w:rFonts w:eastAsia="SimSun"/>
          <w:b/>
          <w:lang w:val="en-US" w:eastAsia="zh-CN"/>
        </w:rPr>
        <w:t>Help on help:</w:t>
      </w:r>
    </w:p>
    <w:p w:rsidR="000712C1" w:rsidRPr="0003153F" w:rsidRDefault="000712C1" w:rsidP="000712C1">
      <w:pPr>
        <w:rPr>
          <w:rFonts w:eastAsia="SimSun"/>
          <w:lang w:val="en-US" w:eastAsia="zh-CN"/>
        </w:rPr>
      </w:pPr>
      <w:r w:rsidRPr="0003153F">
        <w:rPr>
          <w:rFonts w:eastAsia="SimSun"/>
          <w:lang w:val="en-US" w:eastAsia="zh-CN"/>
        </w:rPr>
        <w:t>[EN]: http://bch.cbd.int/help/topics/en/webframe.html?Help_on_Help.html</w:t>
      </w:r>
    </w:p>
    <w:p w:rsidR="000712C1" w:rsidRPr="000712C1" w:rsidRDefault="000712C1" w:rsidP="000712C1">
      <w:pPr>
        <w:rPr>
          <w:rFonts w:eastAsia="SimSun"/>
          <w:lang w:val="es-ES" w:eastAsia="zh-CN"/>
        </w:rPr>
      </w:pPr>
      <w:r w:rsidRPr="000712C1">
        <w:rPr>
          <w:rFonts w:eastAsia="SimSun"/>
          <w:lang w:val="es-ES" w:eastAsia="zh-CN"/>
        </w:rPr>
        <w:t>[ES]: http://bch.cbd.int/help/topics/en/webframe.html</w:t>
      </w:r>
      <w:r>
        <w:rPr>
          <w:rFonts w:eastAsia="SimSun"/>
          <w:lang w:val="es-ES" w:eastAsia="zh-CN"/>
        </w:rPr>
        <w:t>?</w:t>
      </w:r>
      <w:r w:rsidRPr="000712C1">
        <w:rPr>
          <w:rFonts w:eastAsia="SimSun"/>
          <w:lang w:val="es-ES" w:eastAsia="zh-CN"/>
        </w:rPr>
        <w:t>Help_on_Help.html</w:t>
      </w:r>
    </w:p>
    <w:p w:rsidR="00B71E9E" w:rsidRPr="000712C1" w:rsidRDefault="00B71E9E" w:rsidP="000712C1">
      <w:pPr>
        <w:rPr>
          <w:color w:val="0000FF"/>
          <w:szCs w:val="28"/>
          <w:lang w:val="es-ES"/>
        </w:rPr>
      </w:pPr>
      <w:r w:rsidRPr="000712C1">
        <w:rPr>
          <w:rFonts w:eastAsia="SimSun"/>
          <w:lang w:val="es-ES" w:eastAsia="zh-CN"/>
        </w:rPr>
        <w:br/>
      </w:r>
    </w:p>
    <w:sectPr w:rsidR="00B71E9E" w:rsidRPr="000712C1" w:rsidSect="004145A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5127" w:rsidRDefault="00475127">
      <w:r>
        <w:separator/>
      </w:r>
    </w:p>
  </w:endnote>
  <w:endnote w:type="continuationSeparator" w:id="1">
    <w:p w:rsidR="00475127" w:rsidRDefault="0047512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5127" w:rsidRDefault="00475127">
      <w:r>
        <w:separator/>
      </w:r>
    </w:p>
  </w:footnote>
  <w:footnote w:type="continuationSeparator" w:id="1">
    <w:p w:rsidR="00475127" w:rsidRDefault="0047512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6BF0316C"/>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01695658"/>
    <w:multiLevelType w:val="hybridMultilevel"/>
    <w:tmpl w:val="46EE8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B87352"/>
    <w:multiLevelType w:val="hybridMultilevel"/>
    <w:tmpl w:val="E89EB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1B2C86"/>
    <w:multiLevelType w:val="hybridMultilevel"/>
    <w:tmpl w:val="AD96F7D2"/>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C722E53E">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8F26EA4"/>
    <w:multiLevelType w:val="hybridMultilevel"/>
    <w:tmpl w:val="11AEA9D0"/>
    <w:lvl w:ilvl="0" w:tplc="78ACF6B0">
      <w:start w:val="1"/>
      <w:numFmt w:val="bullet"/>
      <w:lvlText w:val=""/>
      <w:lvlJc w:val="left"/>
      <w:pPr>
        <w:tabs>
          <w:tab w:val="num" w:pos="360"/>
        </w:tabs>
        <w:ind w:left="360" w:hanging="360"/>
      </w:pPr>
      <w:rPr>
        <w:rFonts w:ascii="Wingdings" w:hAnsi="Wingdings" w:hint="default"/>
        <w:sz w:val="20"/>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5">
    <w:nsid w:val="0D053948"/>
    <w:multiLevelType w:val="multilevel"/>
    <w:tmpl w:val="EFC03D4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13F2570A"/>
    <w:multiLevelType w:val="multilevel"/>
    <w:tmpl w:val="EA1E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4E31D5"/>
    <w:multiLevelType w:val="multilevel"/>
    <w:tmpl w:val="B6626FBE"/>
    <w:lvl w:ilvl="0">
      <w:start w:val="1"/>
      <w:numFmt w:val="bullet"/>
      <w:lvlText w:val=""/>
      <w:lvlJc w:val="left"/>
      <w:pPr>
        <w:tabs>
          <w:tab w:val="num" w:pos="1080"/>
        </w:tabs>
        <w:ind w:left="1080" w:hanging="360"/>
      </w:pPr>
      <w:rPr>
        <w:rFonts w:ascii="Symbol" w:hAnsi="Symbol"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8">
    <w:nsid w:val="1E875F84"/>
    <w:multiLevelType w:val="hybridMultilevel"/>
    <w:tmpl w:val="073258A6"/>
    <w:lvl w:ilvl="0" w:tplc="0409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20023534"/>
    <w:multiLevelType w:val="hybridMultilevel"/>
    <w:tmpl w:val="98AEF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103040"/>
    <w:multiLevelType w:val="hybridMultilevel"/>
    <w:tmpl w:val="A51CB8E0"/>
    <w:lvl w:ilvl="0" w:tplc="0C0A0001">
      <w:start w:val="1"/>
      <w:numFmt w:val="bullet"/>
      <w:lvlText w:val=""/>
      <w:lvlJc w:val="left"/>
      <w:pPr>
        <w:tabs>
          <w:tab w:val="num" w:pos="1077"/>
        </w:tabs>
        <w:ind w:left="1077" w:hanging="360"/>
      </w:pPr>
      <w:rPr>
        <w:rFonts w:ascii="Symbol" w:hAnsi="Symbol" w:hint="default"/>
      </w:rPr>
    </w:lvl>
    <w:lvl w:ilvl="1" w:tplc="0C0A0003" w:tentative="1">
      <w:start w:val="1"/>
      <w:numFmt w:val="bullet"/>
      <w:lvlText w:val="o"/>
      <w:lvlJc w:val="left"/>
      <w:pPr>
        <w:tabs>
          <w:tab w:val="num" w:pos="1797"/>
        </w:tabs>
        <w:ind w:left="1797" w:hanging="360"/>
      </w:pPr>
      <w:rPr>
        <w:rFonts w:ascii="Courier New" w:hAnsi="Courier New" w:cs="Courier New" w:hint="default"/>
      </w:rPr>
    </w:lvl>
    <w:lvl w:ilvl="2" w:tplc="0C0A0005" w:tentative="1">
      <w:start w:val="1"/>
      <w:numFmt w:val="bullet"/>
      <w:lvlText w:val=""/>
      <w:lvlJc w:val="left"/>
      <w:pPr>
        <w:tabs>
          <w:tab w:val="num" w:pos="2517"/>
        </w:tabs>
        <w:ind w:left="2517" w:hanging="360"/>
      </w:pPr>
      <w:rPr>
        <w:rFonts w:ascii="Wingdings" w:hAnsi="Wingdings" w:hint="default"/>
      </w:rPr>
    </w:lvl>
    <w:lvl w:ilvl="3" w:tplc="0C0A0001" w:tentative="1">
      <w:start w:val="1"/>
      <w:numFmt w:val="bullet"/>
      <w:lvlText w:val=""/>
      <w:lvlJc w:val="left"/>
      <w:pPr>
        <w:tabs>
          <w:tab w:val="num" w:pos="3237"/>
        </w:tabs>
        <w:ind w:left="3237" w:hanging="360"/>
      </w:pPr>
      <w:rPr>
        <w:rFonts w:ascii="Symbol" w:hAnsi="Symbol" w:hint="default"/>
      </w:rPr>
    </w:lvl>
    <w:lvl w:ilvl="4" w:tplc="0C0A0003" w:tentative="1">
      <w:start w:val="1"/>
      <w:numFmt w:val="bullet"/>
      <w:lvlText w:val="o"/>
      <w:lvlJc w:val="left"/>
      <w:pPr>
        <w:tabs>
          <w:tab w:val="num" w:pos="3957"/>
        </w:tabs>
        <w:ind w:left="3957" w:hanging="360"/>
      </w:pPr>
      <w:rPr>
        <w:rFonts w:ascii="Courier New" w:hAnsi="Courier New" w:cs="Courier New" w:hint="default"/>
      </w:rPr>
    </w:lvl>
    <w:lvl w:ilvl="5" w:tplc="0C0A0005" w:tentative="1">
      <w:start w:val="1"/>
      <w:numFmt w:val="bullet"/>
      <w:lvlText w:val=""/>
      <w:lvlJc w:val="left"/>
      <w:pPr>
        <w:tabs>
          <w:tab w:val="num" w:pos="4677"/>
        </w:tabs>
        <w:ind w:left="4677" w:hanging="360"/>
      </w:pPr>
      <w:rPr>
        <w:rFonts w:ascii="Wingdings" w:hAnsi="Wingdings" w:hint="default"/>
      </w:rPr>
    </w:lvl>
    <w:lvl w:ilvl="6" w:tplc="0C0A0001" w:tentative="1">
      <w:start w:val="1"/>
      <w:numFmt w:val="bullet"/>
      <w:lvlText w:val=""/>
      <w:lvlJc w:val="left"/>
      <w:pPr>
        <w:tabs>
          <w:tab w:val="num" w:pos="5397"/>
        </w:tabs>
        <w:ind w:left="5397" w:hanging="360"/>
      </w:pPr>
      <w:rPr>
        <w:rFonts w:ascii="Symbol" w:hAnsi="Symbol" w:hint="default"/>
      </w:rPr>
    </w:lvl>
    <w:lvl w:ilvl="7" w:tplc="0C0A0003" w:tentative="1">
      <w:start w:val="1"/>
      <w:numFmt w:val="bullet"/>
      <w:lvlText w:val="o"/>
      <w:lvlJc w:val="left"/>
      <w:pPr>
        <w:tabs>
          <w:tab w:val="num" w:pos="6117"/>
        </w:tabs>
        <w:ind w:left="6117" w:hanging="360"/>
      </w:pPr>
      <w:rPr>
        <w:rFonts w:ascii="Courier New" w:hAnsi="Courier New" w:cs="Courier New" w:hint="default"/>
      </w:rPr>
    </w:lvl>
    <w:lvl w:ilvl="8" w:tplc="0C0A0005" w:tentative="1">
      <w:start w:val="1"/>
      <w:numFmt w:val="bullet"/>
      <w:lvlText w:val=""/>
      <w:lvlJc w:val="left"/>
      <w:pPr>
        <w:tabs>
          <w:tab w:val="num" w:pos="6837"/>
        </w:tabs>
        <w:ind w:left="6837" w:hanging="360"/>
      </w:pPr>
      <w:rPr>
        <w:rFonts w:ascii="Wingdings" w:hAnsi="Wingdings" w:hint="default"/>
      </w:rPr>
    </w:lvl>
  </w:abstractNum>
  <w:abstractNum w:abstractNumId="11">
    <w:nsid w:val="2AA83867"/>
    <w:multiLevelType w:val="hybridMultilevel"/>
    <w:tmpl w:val="2A86B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F0368F"/>
    <w:multiLevelType w:val="hybridMultilevel"/>
    <w:tmpl w:val="0B866156"/>
    <w:lvl w:ilvl="0" w:tplc="0C0A0017">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470F5587"/>
    <w:multiLevelType w:val="multilevel"/>
    <w:tmpl w:val="AD22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DB40C0"/>
    <w:multiLevelType w:val="hybridMultilevel"/>
    <w:tmpl w:val="B3E4D4D6"/>
    <w:lvl w:ilvl="0" w:tplc="0409000F">
      <w:start w:val="1"/>
      <w:numFmt w:val="decimal"/>
      <w:lvlText w:val="%1."/>
      <w:lvlJc w:val="left"/>
      <w:pPr>
        <w:tabs>
          <w:tab w:val="num" w:pos="540"/>
        </w:tabs>
        <w:ind w:left="540" w:hanging="360"/>
      </w:pPr>
    </w:lvl>
    <w:lvl w:ilvl="1" w:tplc="04090019">
      <w:start w:val="1"/>
      <w:numFmt w:val="lowerLetter"/>
      <w:lvlText w:val="%2."/>
      <w:lvlJc w:val="left"/>
      <w:pPr>
        <w:tabs>
          <w:tab w:val="num" w:pos="1260"/>
        </w:tabs>
        <w:ind w:left="1260" w:hanging="360"/>
      </w:pPr>
    </w:lvl>
    <w:lvl w:ilvl="2" w:tplc="0409001B">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5">
    <w:nsid w:val="4DBD0A1C"/>
    <w:multiLevelType w:val="hybridMultilevel"/>
    <w:tmpl w:val="0BF88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B00F89"/>
    <w:multiLevelType w:val="hybridMultilevel"/>
    <w:tmpl w:val="5D480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040AB3"/>
    <w:multiLevelType w:val="hybridMultilevel"/>
    <w:tmpl w:val="348AF4D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nsid w:val="5E495346"/>
    <w:multiLevelType w:val="hybridMultilevel"/>
    <w:tmpl w:val="DA28E202"/>
    <w:lvl w:ilvl="0" w:tplc="B64889BC">
      <w:start w:val="1"/>
      <w:numFmt w:val="lowerLetter"/>
      <w:lvlText w:val="%1)"/>
      <w:lvlJc w:val="left"/>
      <w:pPr>
        <w:tabs>
          <w:tab w:val="num" w:pos="1440"/>
        </w:tabs>
        <w:ind w:left="1440" w:hanging="360"/>
      </w:pPr>
      <w:rPr>
        <w:rFonts w:hint="default"/>
        <w:b w:val="0"/>
      </w:rPr>
    </w:lvl>
    <w:lvl w:ilvl="1" w:tplc="0C0A0019">
      <w:start w:val="1"/>
      <w:numFmt w:val="lowerLetter"/>
      <w:lvlText w:val="%2."/>
      <w:lvlJc w:val="left"/>
      <w:pPr>
        <w:tabs>
          <w:tab w:val="num" w:pos="2157"/>
        </w:tabs>
        <w:ind w:left="2157" w:hanging="360"/>
      </w:pPr>
    </w:lvl>
    <w:lvl w:ilvl="2" w:tplc="0C0A001B">
      <w:start w:val="1"/>
      <w:numFmt w:val="lowerRoman"/>
      <w:lvlText w:val="%3."/>
      <w:lvlJc w:val="right"/>
      <w:pPr>
        <w:tabs>
          <w:tab w:val="num" w:pos="2877"/>
        </w:tabs>
        <w:ind w:left="2877" w:hanging="180"/>
      </w:pPr>
    </w:lvl>
    <w:lvl w:ilvl="3" w:tplc="0C0A000F" w:tentative="1">
      <w:start w:val="1"/>
      <w:numFmt w:val="decimal"/>
      <w:lvlText w:val="%4."/>
      <w:lvlJc w:val="left"/>
      <w:pPr>
        <w:tabs>
          <w:tab w:val="num" w:pos="3597"/>
        </w:tabs>
        <w:ind w:left="3597" w:hanging="360"/>
      </w:pPr>
    </w:lvl>
    <w:lvl w:ilvl="4" w:tplc="0C0A0019" w:tentative="1">
      <w:start w:val="1"/>
      <w:numFmt w:val="lowerLetter"/>
      <w:lvlText w:val="%5."/>
      <w:lvlJc w:val="left"/>
      <w:pPr>
        <w:tabs>
          <w:tab w:val="num" w:pos="4317"/>
        </w:tabs>
        <w:ind w:left="4317" w:hanging="360"/>
      </w:pPr>
    </w:lvl>
    <w:lvl w:ilvl="5" w:tplc="0C0A001B" w:tentative="1">
      <w:start w:val="1"/>
      <w:numFmt w:val="lowerRoman"/>
      <w:lvlText w:val="%6."/>
      <w:lvlJc w:val="right"/>
      <w:pPr>
        <w:tabs>
          <w:tab w:val="num" w:pos="5037"/>
        </w:tabs>
        <w:ind w:left="5037" w:hanging="180"/>
      </w:pPr>
    </w:lvl>
    <w:lvl w:ilvl="6" w:tplc="0C0A000F" w:tentative="1">
      <w:start w:val="1"/>
      <w:numFmt w:val="decimal"/>
      <w:lvlText w:val="%7."/>
      <w:lvlJc w:val="left"/>
      <w:pPr>
        <w:tabs>
          <w:tab w:val="num" w:pos="5757"/>
        </w:tabs>
        <w:ind w:left="5757" w:hanging="360"/>
      </w:pPr>
    </w:lvl>
    <w:lvl w:ilvl="7" w:tplc="0C0A0019" w:tentative="1">
      <w:start w:val="1"/>
      <w:numFmt w:val="lowerLetter"/>
      <w:lvlText w:val="%8."/>
      <w:lvlJc w:val="left"/>
      <w:pPr>
        <w:tabs>
          <w:tab w:val="num" w:pos="6477"/>
        </w:tabs>
        <w:ind w:left="6477" w:hanging="360"/>
      </w:pPr>
    </w:lvl>
    <w:lvl w:ilvl="8" w:tplc="0C0A001B" w:tentative="1">
      <w:start w:val="1"/>
      <w:numFmt w:val="lowerRoman"/>
      <w:lvlText w:val="%9."/>
      <w:lvlJc w:val="right"/>
      <w:pPr>
        <w:tabs>
          <w:tab w:val="num" w:pos="7197"/>
        </w:tabs>
        <w:ind w:left="7197" w:hanging="180"/>
      </w:pPr>
    </w:lvl>
  </w:abstractNum>
  <w:abstractNum w:abstractNumId="19">
    <w:nsid w:val="62BC1473"/>
    <w:multiLevelType w:val="hybridMultilevel"/>
    <w:tmpl w:val="85802672"/>
    <w:lvl w:ilvl="0" w:tplc="0C0A0001">
      <w:start w:val="1"/>
      <w:numFmt w:val="bullet"/>
      <w:lvlText w:val=""/>
      <w:lvlJc w:val="left"/>
      <w:pPr>
        <w:tabs>
          <w:tab w:val="num" w:pos="1797"/>
        </w:tabs>
        <w:ind w:left="1797" w:hanging="360"/>
      </w:pPr>
      <w:rPr>
        <w:rFonts w:ascii="Symbol" w:hAnsi="Symbol" w:hint="default"/>
      </w:rPr>
    </w:lvl>
    <w:lvl w:ilvl="1" w:tplc="0C0A0003" w:tentative="1">
      <w:start w:val="1"/>
      <w:numFmt w:val="bullet"/>
      <w:lvlText w:val="o"/>
      <w:lvlJc w:val="left"/>
      <w:pPr>
        <w:tabs>
          <w:tab w:val="num" w:pos="2517"/>
        </w:tabs>
        <w:ind w:left="2517" w:hanging="360"/>
      </w:pPr>
      <w:rPr>
        <w:rFonts w:ascii="Courier New" w:hAnsi="Courier New" w:cs="Courier New" w:hint="default"/>
      </w:rPr>
    </w:lvl>
    <w:lvl w:ilvl="2" w:tplc="0C0A0005" w:tentative="1">
      <w:start w:val="1"/>
      <w:numFmt w:val="bullet"/>
      <w:lvlText w:val=""/>
      <w:lvlJc w:val="left"/>
      <w:pPr>
        <w:tabs>
          <w:tab w:val="num" w:pos="3237"/>
        </w:tabs>
        <w:ind w:left="3237" w:hanging="360"/>
      </w:pPr>
      <w:rPr>
        <w:rFonts w:ascii="Wingdings" w:hAnsi="Wingdings" w:hint="default"/>
      </w:rPr>
    </w:lvl>
    <w:lvl w:ilvl="3" w:tplc="0C0A0001" w:tentative="1">
      <w:start w:val="1"/>
      <w:numFmt w:val="bullet"/>
      <w:lvlText w:val=""/>
      <w:lvlJc w:val="left"/>
      <w:pPr>
        <w:tabs>
          <w:tab w:val="num" w:pos="3957"/>
        </w:tabs>
        <w:ind w:left="3957" w:hanging="360"/>
      </w:pPr>
      <w:rPr>
        <w:rFonts w:ascii="Symbol" w:hAnsi="Symbol" w:hint="default"/>
      </w:rPr>
    </w:lvl>
    <w:lvl w:ilvl="4" w:tplc="0C0A0003" w:tentative="1">
      <w:start w:val="1"/>
      <w:numFmt w:val="bullet"/>
      <w:lvlText w:val="o"/>
      <w:lvlJc w:val="left"/>
      <w:pPr>
        <w:tabs>
          <w:tab w:val="num" w:pos="4677"/>
        </w:tabs>
        <w:ind w:left="4677" w:hanging="360"/>
      </w:pPr>
      <w:rPr>
        <w:rFonts w:ascii="Courier New" w:hAnsi="Courier New" w:cs="Courier New" w:hint="default"/>
      </w:rPr>
    </w:lvl>
    <w:lvl w:ilvl="5" w:tplc="0C0A0005" w:tentative="1">
      <w:start w:val="1"/>
      <w:numFmt w:val="bullet"/>
      <w:lvlText w:val=""/>
      <w:lvlJc w:val="left"/>
      <w:pPr>
        <w:tabs>
          <w:tab w:val="num" w:pos="5397"/>
        </w:tabs>
        <w:ind w:left="5397" w:hanging="360"/>
      </w:pPr>
      <w:rPr>
        <w:rFonts w:ascii="Wingdings" w:hAnsi="Wingdings" w:hint="default"/>
      </w:rPr>
    </w:lvl>
    <w:lvl w:ilvl="6" w:tplc="0C0A0001" w:tentative="1">
      <w:start w:val="1"/>
      <w:numFmt w:val="bullet"/>
      <w:lvlText w:val=""/>
      <w:lvlJc w:val="left"/>
      <w:pPr>
        <w:tabs>
          <w:tab w:val="num" w:pos="6117"/>
        </w:tabs>
        <w:ind w:left="6117" w:hanging="360"/>
      </w:pPr>
      <w:rPr>
        <w:rFonts w:ascii="Symbol" w:hAnsi="Symbol" w:hint="default"/>
      </w:rPr>
    </w:lvl>
    <w:lvl w:ilvl="7" w:tplc="0C0A0003" w:tentative="1">
      <w:start w:val="1"/>
      <w:numFmt w:val="bullet"/>
      <w:lvlText w:val="o"/>
      <w:lvlJc w:val="left"/>
      <w:pPr>
        <w:tabs>
          <w:tab w:val="num" w:pos="6837"/>
        </w:tabs>
        <w:ind w:left="6837" w:hanging="360"/>
      </w:pPr>
      <w:rPr>
        <w:rFonts w:ascii="Courier New" w:hAnsi="Courier New" w:cs="Courier New" w:hint="default"/>
      </w:rPr>
    </w:lvl>
    <w:lvl w:ilvl="8" w:tplc="0C0A0005" w:tentative="1">
      <w:start w:val="1"/>
      <w:numFmt w:val="bullet"/>
      <w:lvlText w:val=""/>
      <w:lvlJc w:val="left"/>
      <w:pPr>
        <w:tabs>
          <w:tab w:val="num" w:pos="7557"/>
        </w:tabs>
        <w:ind w:left="7557" w:hanging="360"/>
      </w:pPr>
      <w:rPr>
        <w:rFonts w:ascii="Wingdings" w:hAnsi="Wingdings" w:hint="default"/>
      </w:rPr>
    </w:lvl>
  </w:abstractNum>
  <w:abstractNum w:abstractNumId="20">
    <w:nsid w:val="63CB2052"/>
    <w:multiLevelType w:val="hybridMultilevel"/>
    <w:tmpl w:val="5890E822"/>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1">
    <w:nsid w:val="678F2B77"/>
    <w:multiLevelType w:val="hybridMultilevel"/>
    <w:tmpl w:val="40F2F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04154F"/>
    <w:multiLevelType w:val="hybridMultilevel"/>
    <w:tmpl w:val="895CFF0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44D10F1"/>
    <w:multiLevelType w:val="hybridMultilevel"/>
    <w:tmpl w:val="65001B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71F3FBB"/>
    <w:multiLevelType w:val="hybridMultilevel"/>
    <w:tmpl w:val="4F5E3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7"/>
  </w:num>
  <w:num w:numId="4">
    <w:abstractNumId w:val="20"/>
  </w:num>
  <w:num w:numId="5">
    <w:abstractNumId w:val="19"/>
  </w:num>
  <w:num w:numId="6">
    <w:abstractNumId w:val="5"/>
  </w:num>
  <w:num w:numId="7">
    <w:abstractNumId w:val="14"/>
  </w:num>
  <w:num w:numId="8">
    <w:abstractNumId w:val="22"/>
  </w:num>
  <w:num w:numId="9">
    <w:abstractNumId w:val="3"/>
  </w:num>
  <w:num w:numId="10">
    <w:abstractNumId w:val="12"/>
  </w:num>
  <w:num w:numId="11">
    <w:abstractNumId w:val="7"/>
  </w:num>
  <w:num w:numId="12">
    <w:abstractNumId w:val="0"/>
  </w:num>
  <w:num w:numId="13">
    <w:abstractNumId w:val="10"/>
  </w:num>
  <w:num w:numId="14">
    <w:abstractNumId w:val="3"/>
  </w:num>
  <w:num w:numId="15">
    <w:abstractNumId w:val="5"/>
  </w:num>
  <w:num w:numId="16">
    <w:abstractNumId w:val="5"/>
  </w:num>
  <w:num w:numId="17">
    <w:abstractNumId w:val="18"/>
  </w:num>
  <w:num w:numId="18">
    <w:abstractNumId w:val="8"/>
  </w:num>
  <w:num w:numId="19">
    <w:abstractNumId w:val="5"/>
  </w:num>
  <w:num w:numId="20">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6"/>
  </w:num>
  <w:num w:numId="23">
    <w:abstractNumId w:val="1"/>
  </w:num>
  <w:num w:numId="24">
    <w:abstractNumId w:val="11"/>
  </w:num>
  <w:num w:numId="25">
    <w:abstractNumId w:val="21"/>
  </w:num>
  <w:num w:numId="26">
    <w:abstractNumId w:val="24"/>
  </w:num>
  <w:num w:numId="27">
    <w:abstractNumId w:val="2"/>
  </w:num>
  <w:num w:numId="28">
    <w:abstractNumId w:val="23"/>
  </w:num>
  <w:num w:numId="29">
    <w:abstractNumId w:val="15"/>
  </w:num>
  <w:num w:numId="30">
    <w:abstractNumId w:val="9"/>
  </w:num>
  <w:num w:numId="3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stylePaneFormatFilter w:val="3F01"/>
  <w:defaultTabStop w:val="708"/>
  <w:hyphenationZone w:val="425"/>
  <w:characterSpacingControl w:val="doNotCompress"/>
  <w:hdrShapeDefaults>
    <o:shapedefaults v:ext="edit" spidmax="43010"/>
  </w:hdrShapeDefaults>
  <w:footnotePr>
    <w:footnote w:id="0"/>
    <w:footnote w:id="1"/>
  </w:footnotePr>
  <w:endnotePr>
    <w:endnote w:id="0"/>
    <w:endnote w:id="1"/>
  </w:endnotePr>
  <w:compat/>
  <w:rsids>
    <w:rsidRoot w:val="00661A43"/>
    <w:rsid w:val="00000E96"/>
    <w:rsid w:val="000020C8"/>
    <w:rsid w:val="00002501"/>
    <w:rsid w:val="00002F34"/>
    <w:rsid w:val="0000392D"/>
    <w:rsid w:val="000041D5"/>
    <w:rsid w:val="0000434F"/>
    <w:rsid w:val="0000465F"/>
    <w:rsid w:val="00012196"/>
    <w:rsid w:val="00014F56"/>
    <w:rsid w:val="00015A45"/>
    <w:rsid w:val="0001733C"/>
    <w:rsid w:val="00017963"/>
    <w:rsid w:val="000200CD"/>
    <w:rsid w:val="00021911"/>
    <w:rsid w:val="00022136"/>
    <w:rsid w:val="000225FC"/>
    <w:rsid w:val="00023A17"/>
    <w:rsid w:val="00026041"/>
    <w:rsid w:val="0003153F"/>
    <w:rsid w:val="000315FE"/>
    <w:rsid w:val="000328AC"/>
    <w:rsid w:val="00034AC8"/>
    <w:rsid w:val="00035610"/>
    <w:rsid w:val="000370D8"/>
    <w:rsid w:val="00037E0E"/>
    <w:rsid w:val="000404ED"/>
    <w:rsid w:val="00040538"/>
    <w:rsid w:val="00040A08"/>
    <w:rsid w:val="0004652D"/>
    <w:rsid w:val="00052978"/>
    <w:rsid w:val="0005391C"/>
    <w:rsid w:val="00055331"/>
    <w:rsid w:val="00055790"/>
    <w:rsid w:val="0006428B"/>
    <w:rsid w:val="00064BFC"/>
    <w:rsid w:val="000660F3"/>
    <w:rsid w:val="00071029"/>
    <w:rsid w:val="000712C1"/>
    <w:rsid w:val="00074D89"/>
    <w:rsid w:val="00077112"/>
    <w:rsid w:val="00081CC1"/>
    <w:rsid w:val="00081CDE"/>
    <w:rsid w:val="0008260D"/>
    <w:rsid w:val="00082AC3"/>
    <w:rsid w:val="00086EB5"/>
    <w:rsid w:val="00090726"/>
    <w:rsid w:val="00090882"/>
    <w:rsid w:val="00091164"/>
    <w:rsid w:val="00094C6F"/>
    <w:rsid w:val="000A0C71"/>
    <w:rsid w:val="000A191A"/>
    <w:rsid w:val="000A3634"/>
    <w:rsid w:val="000A5EE6"/>
    <w:rsid w:val="000A6AEC"/>
    <w:rsid w:val="000B0136"/>
    <w:rsid w:val="000B2CC0"/>
    <w:rsid w:val="000B30C4"/>
    <w:rsid w:val="000B3AE1"/>
    <w:rsid w:val="000B3E3B"/>
    <w:rsid w:val="000B6E07"/>
    <w:rsid w:val="000C0003"/>
    <w:rsid w:val="000C0D52"/>
    <w:rsid w:val="000C0E57"/>
    <w:rsid w:val="000C3845"/>
    <w:rsid w:val="000C69B0"/>
    <w:rsid w:val="000D4ECB"/>
    <w:rsid w:val="000D6D1F"/>
    <w:rsid w:val="000D75F3"/>
    <w:rsid w:val="000E0C10"/>
    <w:rsid w:val="000E22C3"/>
    <w:rsid w:val="000E27DE"/>
    <w:rsid w:val="000E374B"/>
    <w:rsid w:val="000E5C73"/>
    <w:rsid w:val="000F0AD6"/>
    <w:rsid w:val="000F12DC"/>
    <w:rsid w:val="000F2C83"/>
    <w:rsid w:val="001018C9"/>
    <w:rsid w:val="001021D1"/>
    <w:rsid w:val="00103142"/>
    <w:rsid w:val="00103494"/>
    <w:rsid w:val="0010536D"/>
    <w:rsid w:val="00105FF5"/>
    <w:rsid w:val="00111D39"/>
    <w:rsid w:val="00114EC2"/>
    <w:rsid w:val="00115735"/>
    <w:rsid w:val="00115F8D"/>
    <w:rsid w:val="00121102"/>
    <w:rsid w:val="00121931"/>
    <w:rsid w:val="0012326B"/>
    <w:rsid w:val="00123AFF"/>
    <w:rsid w:val="001250C7"/>
    <w:rsid w:val="00127B25"/>
    <w:rsid w:val="001300A7"/>
    <w:rsid w:val="00130786"/>
    <w:rsid w:val="00131793"/>
    <w:rsid w:val="00132835"/>
    <w:rsid w:val="00132A76"/>
    <w:rsid w:val="00133334"/>
    <w:rsid w:val="0013358B"/>
    <w:rsid w:val="00137971"/>
    <w:rsid w:val="00140739"/>
    <w:rsid w:val="00140C79"/>
    <w:rsid w:val="00142862"/>
    <w:rsid w:val="00143861"/>
    <w:rsid w:val="00143F7C"/>
    <w:rsid w:val="001441D8"/>
    <w:rsid w:val="00145EE3"/>
    <w:rsid w:val="001460E0"/>
    <w:rsid w:val="0014682E"/>
    <w:rsid w:val="00151748"/>
    <w:rsid w:val="001535B1"/>
    <w:rsid w:val="00157FF3"/>
    <w:rsid w:val="00161C5B"/>
    <w:rsid w:val="00161D88"/>
    <w:rsid w:val="00167267"/>
    <w:rsid w:val="0017042E"/>
    <w:rsid w:val="001707A6"/>
    <w:rsid w:val="001708E6"/>
    <w:rsid w:val="0017165C"/>
    <w:rsid w:val="001716D7"/>
    <w:rsid w:val="001739CE"/>
    <w:rsid w:val="001743EE"/>
    <w:rsid w:val="00174C55"/>
    <w:rsid w:val="0017750A"/>
    <w:rsid w:val="001777CB"/>
    <w:rsid w:val="00177A2C"/>
    <w:rsid w:val="00177B4E"/>
    <w:rsid w:val="00190550"/>
    <w:rsid w:val="00190A4D"/>
    <w:rsid w:val="00190C7C"/>
    <w:rsid w:val="001951C3"/>
    <w:rsid w:val="00196F89"/>
    <w:rsid w:val="001979AF"/>
    <w:rsid w:val="001A02FC"/>
    <w:rsid w:val="001A2124"/>
    <w:rsid w:val="001A3240"/>
    <w:rsid w:val="001B120C"/>
    <w:rsid w:val="001B2B27"/>
    <w:rsid w:val="001B3D0A"/>
    <w:rsid w:val="001B43E9"/>
    <w:rsid w:val="001B5276"/>
    <w:rsid w:val="001B74BD"/>
    <w:rsid w:val="001C0E08"/>
    <w:rsid w:val="001C137A"/>
    <w:rsid w:val="001C1C46"/>
    <w:rsid w:val="001C2570"/>
    <w:rsid w:val="001C3566"/>
    <w:rsid w:val="001C3B63"/>
    <w:rsid w:val="001C4E7E"/>
    <w:rsid w:val="001C6CDA"/>
    <w:rsid w:val="001C6EB9"/>
    <w:rsid w:val="001D1BEE"/>
    <w:rsid w:val="001D2A75"/>
    <w:rsid w:val="001D3893"/>
    <w:rsid w:val="001D4A01"/>
    <w:rsid w:val="001D5898"/>
    <w:rsid w:val="001D5B93"/>
    <w:rsid w:val="001D6AF9"/>
    <w:rsid w:val="001E3458"/>
    <w:rsid w:val="001E397F"/>
    <w:rsid w:val="001E3D03"/>
    <w:rsid w:val="001E3EFF"/>
    <w:rsid w:val="001E5131"/>
    <w:rsid w:val="001E6926"/>
    <w:rsid w:val="001F288F"/>
    <w:rsid w:val="00200910"/>
    <w:rsid w:val="002043F7"/>
    <w:rsid w:val="00210042"/>
    <w:rsid w:val="00210254"/>
    <w:rsid w:val="002116EB"/>
    <w:rsid w:val="00213E1C"/>
    <w:rsid w:val="00215020"/>
    <w:rsid w:val="00215F00"/>
    <w:rsid w:val="00216671"/>
    <w:rsid w:val="002178CC"/>
    <w:rsid w:val="00220E81"/>
    <w:rsid w:val="00221936"/>
    <w:rsid w:val="00222797"/>
    <w:rsid w:val="00224B9E"/>
    <w:rsid w:val="002261AC"/>
    <w:rsid w:val="002325A3"/>
    <w:rsid w:val="00233363"/>
    <w:rsid w:val="00233485"/>
    <w:rsid w:val="00234105"/>
    <w:rsid w:val="0023561C"/>
    <w:rsid w:val="002405F6"/>
    <w:rsid w:val="002412CC"/>
    <w:rsid w:val="002423E9"/>
    <w:rsid w:val="00242AE9"/>
    <w:rsid w:val="00243FE6"/>
    <w:rsid w:val="00246499"/>
    <w:rsid w:val="00246810"/>
    <w:rsid w:val="00247784"/>
    <w:rsid w:val="0025001F"/>
    <w:rsid w:val="002504D2"/>
    <w:rsid w:val="0025139E"/>
    <w:rsid w:val="00251A57"/>
    <w:rsid w:val="002531A0"/>
    <w:rsid w:val="002554FD"/>
    <w:rsid w:val="00255EB2"/>
    <w:rsid w:val="00257E9E"/>
    <w:rsid w:val="002600EB"/>
    <w:rsid w:val="00261FD8"/>
    <w:rsid w:val="002620E9"/>
    <w:rsid w:val="00262A78"/>
    <w:rsid w:val="00263FF0"/>
    <w:rsid w:val="00267562"/>
    <w:rsid w:val="00273E2A"/>
    <w:rsid w:val="00280134"/>
    <w:rsid w:val="002821CD"/>
    <w:rsid w:val="0028282D"/>
    <w:rsid w:val="00282B28"/>
    <w:rsid w:val="00283944"/>
    <w:rsid w:val="002840D3"/>
    <w:rsid w:val="00287097"/>
    <w:rsid w:val="00287829"/>
    <w:rsid w:val="00291465"/>
    <w:rsid w:val="00293BD9"/>
    <w:rsid w:val="00295D3A"/>
    <w:rsid w:val="00296C53"/>
    <w:rsid w:val="002A5666"/>
    <w:rsid w:val="002A5B20"/>
    <w:rsid w:val="002B1AE1"/>
    <w:rsid w:val="002B619D"/>
    <w:rsid w:val="002C01D7"/>
    <w:rsid w:val="002C222F"/>
    <w:rsid w:val="002C2EC8"/>
    <w:rsid w:val="002C3063"/>
    <w:rsid w:val="002C3815"/>
    <w:rsid w:val="002C5663"/>
    <w:rsid w:val="002C673F"/>
    <w:rsid w:val="002C693E"/>
    <w:rsid w:val="002C7BC3"/>
    <w:rsid w:val="002D2DA5"/>
    <w:rsid w:val="002D387E"/>
    <w:rsid w:val="002E3182"/>
    <w:rsid w:val="002E5035"/>
    <w:rsid w:val="002E6C46"/>
    <w:rsid w:val="002E79BE"/>
    <w:rsid w:val="002F1EBA"/>
    <w:rsid w:val="002F207C"/>
    <w:rsid w:val="002F32C9"/>
    <w:rsid w:val="002F7460"/>
    <w:rsid w:val="002F75B9"/>
    <w:rsid w:val="002F76A2"/>
    <w:rsid w:val="00300CC4"/>
    <w:rsid w:val="0030101B"/>
    <w:rsid w:val="00301546"/>
    <w:rsid w:val="00301B54"/>
    <w:rsid w:val="0030275E"/>
    <w:rsid w:val="003062F8"/>
    <w:rsid w:val="00306BA1"/>
    <w:rsid w:val="003074AB"/>
    <w:rsid w:val="003104CC"/>
    <w:rsid w:val="00312904"/>
    <w:rsid w:val="00312937"/>
    <w:rsid w:val="00313CDF"/>
    <w:rsid w:val="00321B6F"/>
    <w:rsid w:val="00322013"/>
    <w:rsid w:val="00322BF9"/>
    <w:rsid w:val="003268EE"/>
    <w:rsid w:val="00327318"/>
    <w:rsid w:val="00331011"/>
    <w:rsid w:val="00331020"/>
    <w:rsid w:val="003322A2"/>
    <w:rsid w:val="003322B2"/>
    <w:rsid w:val="00332DA0"/>
    <w:rsid w:val="003334D9"/>
    <w:rsid w:val="00343181"/>
    <w:rsid w:val="00343C0D"/>
    <w:rsid w:val="00350644"/>
    <w:rsid w:val="003535B8"/>
    <w:rsid w:val="00357BE1"/>
    <w:rsid w:val="00361815"/>
    <w:rsid w:val="00361929"/>
    <w:rsid w:val="00362AEE"/>
    <w:rsid w:val="00362DB5"/>
    <w:rsid w:val="003633D4"/>
    <w:rsid w:val="003647AA"/>
    <w:rsid w:val="00365050"/>
    <w:rsid w:val="00370034"/>
    <w:rsid w:val="00373281"/>
    <w:rsid w:val="00373764"/>
    <w:rsid w:val="0037526B"/>
    <w:rsid w:val="0038335B"/>
    <w:rsid w:val="00385A96"/>
    <w:rsid w:val="00386A4F"/>
    <w:rsid w:val="003874BE"/>
    <w:rsid w:val="003878A4"/>
    <w:rsid w:val="003917CA"/>
    <w:rsid w:val="003919B3"/>
    <w:rsid w:val="00392488"/>
    <w:rsid w:val="00392D5F"/>
    <w:rsid w:val="00392E58"/>
    <w:rsid w:val="00393307"/>
    <w:rsid w:val="00394149"/>
    <w:rsid w:val="00394B3D"/>
    <w:rsid w:val="0039586E"/>
    <w:rsid w:val="003A070B"/>
    <w:rsid w:val="003A3A48"/>
    <w:rsid w:val="003A492D"/>
    <w:rsid w:val="003A552A"/>
    <w:rsid w:val="003A57E2"/>
    <w:rsid w:val="003A5935"/>
    <w:rsid w:val="003A7131"/>
    <w:rsid w:val="003B1D9C"/>
    <w:rsid w:val="003B443B"/>
    <w:rsid w:val="003B44B2"/>
    <w:rsid w:val="003B5D26"/>
    <w:rsid w:val="003C1F52"/>
    <w:rsid w:val="003C29D8"/>
    <w:rsid w:val="003C59B4"/>
    <w:rsid w:val="003D174B"/>
    <w:rsid w:val="003D22E3"/>
    <w:rsid w:val="003D26AC"/>
    <w:rsid w:val="003D4833"/>
    <w:rsid w:val="003D57BB"/>
    <w:rsid w:val="003D6E98"/>
    <w:rsid w:val="003D7266"/>
    <w:rsid w:val="003E1C1C"/>
    <w:rsid w:val="003E1F90"/>
    <w:rsid w:val="003E4FFB"/>
    <w:rsid w:val="003E5854"/>
    <w:rsid w:val="003F1B63"/>
    <w:rsid w:val="003F274F"/>
    <w:rsid w:val="003F29B3"/>
    <w:rsid w:val="003F3194"/>
    <w:rsid w:val="003F44EE"/>
    <w:rsid w:val="003F61F6"/>
    <w:rsid w:val="003F78E0"/>
    <w:rsid w:val="00400A07"/>
    <w:rsid w:val="00401B18"/>
    <w:rsid w:val="00402D02"/>
    <w:rsid w:val="00403992"/>
    <w:rsid w:val="004041AF"/>
    <w:rsid w:val="00404274"/>
    <w:rsid w:val="00404C10"/>
    <w:rsid w:val="00404CA1"/>
    <w:rsid w:val="00405375"/>
    <w:rsid w:val="004057B1"/>
    <w:rsid w:val="00405ECF"/>
    <w:rsid w:val="00406070"/>
    <w:rsid w:val="004101CC"/>
    <w:rsid w:val="00410695"/>
    <w:rsid w:val="00410742"/>
    <w:rsid w:val="004118DE"/>
    <w:rsid w:val="0041280C"/>
    <w:rsid w:val="004145A7"/>
    <w:rsid w:val="004146D8"/>
    <w:rsid w:val="00415C32"/>
    <w:rsid w:val="00420036"/>
    <w:rsid w:val="004209EF"/>
    <w:rsid w:val="004216E0"/>
    <w:rsid w:val="004233C8"/>
    <w:rsid w:val="004247C3"/>
    <w:rsid w:val="00427E2B"/>
    <w:rsid w:val="00442F2C"/>
    <w:rsid w:val="00443FF3"/>
    <w:rsid w:val="0044473C"/>
    <w:rsid w:val="00446C4E"/>
    <w:rsid w:val="00456696"/>
    <w:rsid w:val="00457E55"/>
    <w:rsid w:val="00461C75"/>
    <w:rsid w:val="004628B8"/>
    <w:rsid w:val="00464A5F"/>
    <w:rsid w:val="00464A82"/>
    <w:rsid w:val="004664E4"/>
    <w:rsid w:val="00466D91"/>
    <w:rsid w:val="0047089F"/>
    <w:rsid w:val="00471879"/>
    <w:rsid w:val="00475127"/>
    <w:rsid w:val="0047639C"/>
    <w:rsid w:val="00477577"/>
    <w:rsid w:val="004775CB"/>
    <w:rsid w:val="004777BC"/>
    <w:rsid w:val="0048155B"/>
    <w:rsid w:val="00481853"/>
    <w:rsid w:val="0048332A"/>
    <w:rsid w:val="00484601"/>
    <w:rsid w:val="00484A08"/>
    <w:rsid w:val="00484FDE"/>
    <w:rsid w:val="00490077"/>
    <w:rsid w:val="00491405"/>
    <w:rsid w:val="0049408B"/>
    <w:rsid w:val="0049411A"/>
    <w:rsid w:val="00494468"/>
    <w:rsid w:val="00496A57"/>
    <w:rsid w:val="00496C11"/>
    <w:rsid w:val="004A0FCC"/>
    <w:rsid w:val="004A29DE"/>
    <w:rsid w:val="004B090A"/>
    <w:rsid w:val="004B1024"/>
    <w:rsid w:val="004B4EB8"/>
    <w:rsid w:val="004B4F53"/>
    <w:rsid w:val="004B7980"/>
    <w:rsid w:val="004C0F2D"/>
    <w:rsid w:val="004C46A3"/>
    <w:rsid w:val="004C5826"/>
    <w:rsid w:val="004C7443"/>
    <w:rsid w:val="004C7C05"/>
    <w:rsid w:val="004D04ED"/>
    <w:rsid w:val="004D2BB4"/>
    <w:rsid w:val="004D393F"/>
    <w:rsid w:val="004D5051"/>
    <w:rsid w:val="004D5FA5"/>
    <w:rsid w:val="004D60A7"/>
    <w:rsid w:val="004E0E64"/>
    <w:rsid w:val="004E2AED"/>
    <w:rsid w:val="004E347F"/>
    <w:rsid w:val="004E38EB"/>
    <w:rsid w:val="004F0296"/>
    <w:rsid w:val="004F157F"/>
    <w:rsid w:val="004F34C4"/>
    <w:rsid w:val="00500479"/>
    <w:rsid w:val="00500F77"/>
    <w:rsid w:val="00502853"/>
    <w:rsid w:val="0050285E"/>
    <w:rsid w:val="00504A36"/>
    <w:rsid w:val="005062B5"/>
    <w:rsid w:val="005063F7"/>
    <w:rsid w:val="0050666D"/>
    <w:rsid w:val="005143EB"/>
    <w:rsid w:val="005154B8"/>
    <w:rsid w:val="00515B37"/>
    <w:rsid w:val="005166C6"/>
    <w:rsid w:val="00516D4A"/>
    <w:rsid w:val="00516D98"/>
    <w:rsid w:val="005213ED"/>
    <w:rsid w:val="0052160C"/>
    <w:rsid w:val="00521B2E"/>
    <w:rsid w:val="005257A2"/>
    <w:rsid w:val="0052695C"/>
    <w:rsid w:val="00527E9B"/>
    <w:rsid w:val="0053043C"/>
    <w:rsid w:val="005313FA"/>
    <w:rsid w:val="00531F92"/>
    <w:rsid w:val="00532BE3"/>
    <w:rsid w:val="005349E7"/>
    <w:rsid w:val="00534FCC"/>
    <w:rsid w:val="0053631D"/>
    <w:rsid w:val="00536A62"/>
    <w:rsid w:val="00537922"/>
    <w:rsid w:val="005379E1"/>
    <w:rsid w:val="00537F0A"/>
    <w:rsid w:val="0054311D"/>
    <w:rsid w:val="00543AED"/>
    <w:rsid w:val="005454C8"/>
    <w:rsid w:val="00545A94"/>
    <w:rsid w:val="00547058"/>
    <w:rsid w:val="00547D63"/>
    <w:rsid w:val="005537A9"/>
    <w:rsid w:val="005542C4"/>
    <w:rsid w:val="00555AAB"/>
    <w:rsid w:val="0055664D"/>
    <w:rsid w:val="0056445E"/>
    <w:rsid w:val="005650CA"/>
    <w:rsid w:val="00565A47"/>
    <w:rsid w:val="005744CB"/>
    <w:rsid w:val="00574D31"/>
    <w:rsid w:val="00575D24"/>
    <w:rsid w:val="00580087"/>
    <w:rsid w:val="005829CC"/>
    <w:rsid w:val="00583A54"/>
    <w:rsid w:val="00586185"/>
    <w:rsid w:val="00586968"/>
    <w:rsid w:val="005903D5"/>
    <w:rsid w:val="00593483"/>
    <w:rsid w:val="005942E2"/>
    <w:rsid w:val="005956A5"/>
    <w:rsid w:val="00596DF7"/>
    <w:rsid w:val="005A4CD4"/>
    <w:rsid w:val="005B0D43"/>
    <w:rsid w:val="005B1E7C"/>
    <w:rsid w:val="005B1F48"/>
    <w:rsid w:val="005B76A3"/>
    <w:rsid w:val="005C16C6"/>
    <w:rsid w:val="005C19FC"/>
    <w:rsid w:val="005C2DD7"/>
    <w:rsid w:val="005C6807"/>
    <w:rsid w:val="005C7528"/>
    <w:rsid w:val="005D0B24"/>
    <w:rsid w:val="005D135C"/>
    <w:rsid w:val="005D5EAF"/>
    <w:rsid w:val="005D6B82"/>
    <w:rsid w:val="005E044F"/>
    <w:rsid w:val="005E30AD"/>
    <w:rsid w:val="005E3B21"/>
    <w:rsid w:val="005E665D"/>
    <w:rsid w:val="005F07B3"/>
    <w:rsid w:val="005F59C6"/>
    <w:rsid w:val="005F7C8B"/>
    <w:rsid w:val="00600363"/>
    <w:rsid w:val="00601240"/>
    <w:rsid w:val="006025D6"/>
    <w:rsid w:val="00602DE3"/>
    <w:rsid w:val="00605227"/>
    <w:rsid w:val="006069B9"/>
    <w:rsid w:val="00606FEC"/>
    <w:rsid w:val="00607AA6"/>
    <w:rsid w:val="006108BF"/>
    <w:rsid w:val="00612667"/>
    <w:rsid w:val="006151B7"/>
    <w:rsid w:val="00616769"/>
    <w:rsid w:val="006202BF"/>
    <w:rsid w:val="00621615"/>
    <w:rsid w:val="0062189B"/>
    <w:rsid w:val="0062445E"/>
    <w:rsid w:val="006251A1"/>
    <w:rsid w:val="0062628D"/>
    <w:rsid w:val="0062729D"/>
    <w:rsid w:val="006273D5"/>
    <w:rsid w:val="00630A1A"/>
    <w:rsid w:val="00632F18"/>
    <w:rsid w:val="006332F4"/>
    <w:rsid w:val="006342AA"/>
    <w:rsid w:val="00635349"/>
    <w:rsid w:val="00635352"/>
    <w:rsid w:val="0063557E"/>
    <w:rsid w:val="00635785"/>
    <w:rsid w:val="00636A0F"/>
    <w:rsid w:val="006373CC"/>
    <w:rsid w:val="00637A32"/>
    <w:rsid w:val="0064073F"/>
    <w:rsid w:val="00642AA6"/>
    <w:rsid w:val="006451B1"/>
    <w:rsid w:val="00645A83"/>
    <w:rsid w:val="00645A8E"/>
    <w:rsid w:val="00645A95"/>
    <w:rsid w:val="006461C9"/>
    <w:rsid w:val="00651914"/>
    <w:rsid w:val="00652303"/>
    <w:rsid w:val="0065444A"/>
    <w:rsid w:val="00655282"/>
    <w:rsid w:val="00655D9A"/>
    <w:rsid w:val="0065621E"/>
    <w:rsid w:val="00660714"/>
    <w:rsid w:val="00660B1F"/>
    <w:rsid w:val="00661A43"/>
    <w:rsid w:val="006628AB"/>
    <w:rsid w:val="00662923"/>
    <w:rsid w:val="00667E8D"/>
    <w:rsid w:val="006721CB"/>
    <w:rsid w:val="006734B5"/>
    <w:rsid w:val="0067364E"/>
    <w:rsid w:val="00676477"/>
    <w:rsid w:val="00676F14"/>
    <w:rsid w:val="00677B63"/>
    <w:rsid w:val="006808CD"/>
    <w:rsid w:val="006864B7"/>
    <w:rsid w:val="00690C51"/>
    <w:rsid w:val="00691AFF"/>
    <w:rsid w:val="00692897"/>
    <w:rsid w:val="006945BE"/>
    <w:rsid w:val="00695160"/>
    <w:rsid w:val="006959C1"/>
    <w:rsid w:val="006A21EB"/>
    <w:rsid w:val="006A227D"/>
    <w:rsid w:val="006A3541"/>
    <w:rsid w:val="006A4550"/>
    <w:rsid w:val="006B04B6"/>
    <w:rsid w:val="006B1588"/>
    <w:rsid w:val="006B1E98"/>
    <w:rsid w:val="006B364D"/>
    <w:rsid w:val="006B368B"/>
    <w:rsid w:val="006B6BC5"/>
    <w:rsid w:val="006B6F44"/>
    <w:rsid w:val="006C3A1F"/>
    <w:rsid w:val="006C4B29"/>
    <w:rsid w:val="006C5640"/>
    <w:rsid w:val="006C5D27"/>
    <w:rsid w:val="006C78C2"/>
    <w:rsid w:val="006D018B"/>
    <w:rsid w:val="006D08F5"/>
    <w:rsid w:val="006D0E91"/>
    <w:rsid w:val="006D1680"/>
    <w:rsid w:val="006D1A01"/>
    <w:rsid w:val="006D223A"/>
    <w:rsid w:val="006D3386"/>
    <w:rsid w:val="006D637D"/>
    <w:rsid w:val="006D6B76"/>
    <w:rsid w:val="006D780C"/>
    <w:rsid w:val="006E0D7D"/>
    <w:rsid w:val="006E377B"/>
    <w:rsid w:val="006E4ED8"/>
    <w:rsid w:val="006F2386"/>
    <w:rsid w:val="006F30C0"/>
    <w:rsid w:val="006F480B"/>
    <w:rsid w:val="006F6002"/>
    <w:rsid w:val="006F628D"/>
    <w:rsid w:val="006F64A2"/>
    <w:rsid w:val="006F64DA"/>
    <w:rsid w:val="006F6D9C"/>
    <w:rsid w:val="006F7917"/>
    <w:rsid w:val="007025C6"/>
    <w:rsid w:val="0070320A"/>
    <w:rsid w:val="00703975"/>
    <w:rsid w:val="00705817"/>
    <w:rsid w:val="007143A6"/>
    <w:rsid w:val="007150B2"/>
    <w:rsid w:val="00715B70"/>
    <w:rsid w:val="00716CCA"/>
    <w:rsid w:val="00722CBC"/>
    <w:rsid w:val="00724226"/>
    <w:rsid w:val="007244DE"/>
    <w:rsid w:val="00725D7F"/>
    <w:rsid w:val="007305BE"/>
    <w:rsid w:val="00731A2F"/>
    <w:rsid w:val="00732DB5"/>
    <w:rsid w:val="007406A2"/>
    <w:rsid w:val="00741C99"/>
    <w:rsid w:val="007427D2"/>
    <w:rsid w:val="007436C0"/>
    <w:rsid w:val="0074554D"/>
    <w:rsid w:val="00745CFD"/>
    <w:rsid w:val="00751471"/>
    <w:rsid w:val="00751B89"/>
    <w:rsid w:val="0076328F"/>
    <w:rsid w:val="00763CAE"/>
    <w:rsid w:val="00764684"/>
    <w:rsid w:val="00772E76"/>
    <w:rsid w:val="00780E61"/>
    <w:rsid w:val="00781E83"/>
    <w:rsid w:val="00785126"/>
    <w:rsid w:val="0079331A"/>
    <w:rsid w:val="0079494A"/>
    <w:rsid w:val="00795DA5"/>
    <w:rsid w:val="007A3251"/>
    <w:rsid w:val="007A598B"/>
    <w:rsid w:val="007A6A72"/>
    <w:rsid w:val="007B1419"/>
    <w:rsid w:val="007B61CB"/>
    <w:rsid w:val="007B7C4D"/>
    <w:rsid w:val="007C2767"/>
    <w:rsid w:val="007C2FB0"/>
    <w:rsid w:val="007C4D88"/>
    <w:rsid w:val="007C5A61"/>
    <w:rsid w:val="007C781B"/>
    <w:rsid w:val="007D0718"/>
    <w:rsid w:val="007D1B06"/>
    <w:rsid w:val="007D1E92"/>
    <w:rsid w:val="007D2315"/>
    <w:rsid w:val="007D2BD8"/>
    <w:rsid w:val="007D49AD"/>
    <w:rsid w:val="007D50A6"/>
    <w:rsid w:val="007D663C"/>
    <w:rsid w:val="007D6A85"/>
    <w:rsid w:val="007E1D73"/>
    <w:rsid w:val="007E1EA2"/>
    <w:rsid w:val="007E3E33"/>
    <w:rsid w:val="007F00E9"/>
    <w:rsid w:val="007F5B97"/>
    <w:rsid w:val="00800CB3"/>
    <w:rsid w:val="00802E99"/>
    <w:rsid w:val="00804187"/>
    <w:rsid w:val="008072BF"/>
    <w:rsid w:val="00811293"/>
    <w:rsid w:val="00816914"/>
    <w:rsid w:val="00817696"/>
    <w:rsid w:val="00817739"/>
    <w:rsid w:val="008234BA"/>
    <w:rsid w:val="00824F9F"/>
    <w:rsid w:val="00825C31"/>
    <w:rsid w:val="0083040F"/>
    <w:rsid w:val="00840AA9"/>
    <w:rsid w:val="00840F51"/>
    <w:rsid w:val="0084239F"/>
    <w:rsid w:val="00843518"/>
    <w:rsid w:val="00843D30"/>
    <w:rsid w:val="0084475E"/>
    <w:rsid w:val="00844ECF"/>
    <w:rsid w:val="00845F6B"/>
    <w:rsid w:val="008518ED"/>
    <w:rsid w:val="008564D0"/>
    <w:rsid w:val="00856FF8"/>
    <w:rsid w:val="00860287"/>
    <w:rsid w:val="008609C0"/>
    <w:rsid w:val="00861934"/>
    <w:rsid w:val="00864CCA"/>
    <w:rsid w:val="008659CA"/>
    <w:rsid w:val="00870577"/>
    <w:rsid w:val="0087455E"/>
    <w:rsid w:val="0088090C"/>
    <w:rsid w:val="00880D93"/>
    <w:rsid w:val="00881596"/>
    <w:rsid w:val="00882CD7"/>
    <w:rsid w:val="00883117"/>
    <w:rsid w:val="00884D2A"/>
    <w:rsid w:val="00891230"/>
    <w:rsid w:val="008913F2"/>
    <w:rsid w:val="00892B55"/>
    <w:rsid w:val="00893955"/>
    <w:rsid w:val="008940FF"/>
    <w:rsid w:val="00895068"/>
    <w:rsid w:val="00896503"/>
    <w:rsid w:val="00897AC5"/>
    <w:rsid w:val="008A0E52"/>
    <w:rsid w:val="008A21BC"/>
    <w:rsid w:val="008A30C9"/>
    <w:rsid w:val="008A399D"/>
    <w:rsid w:val="008A495D"/>
    <w:rsid w:val="008B7728"/>
    <w:rsid w:val="008C34CF"/>
    <w:rsid w:val="008C44C7"/>
    <w:rsid w:val="008C642C"/>
    <w:rsid w:val="008C7F97"/>
    <w:rsid w:val="008D260E"/>
    <w:rsid w:val="008D2788"/>
    <w:rsid w:val="008D2E2E"/>
    <w:rsid w:val="008D4785"/>
    <w:rsid w:val="008E0A75"/>
    <w:rsid w:val="008E1834"/>
    <w:rsid w:val="008E1970"/>
    <w:rsid w:val="008E1D20"/>
    <w:rsid w:val="008E2B25"/>
    <w:rsid w:val="008E31B2"/>
    <w:rsid w:val="008E35C8"/>
    <w:rsid w:val="008E67CF"/>
    <w:rsid w:val="008F26E1"/>
    <w:rsid w:val="008F63BC"/>
    <w:rsid w:val="008F6687"/>
    <w:rsid w:val="008F70C8"/>
    <w:rsid w:val="00900BCF"/>
    <w:rsid w:val="00900E9B"/>
    <w:rsid w:val="00901CF0"/>
    <w:rsid w:val="009024CC"/>
    <w:rsid w:val="009032D7"/>
    <w:rsid w:val="009056B7"/>
    <w:rsid w:val="0090600C"/>
    <w:rsid w:val="00906A54"/>
    <w:rsid w:val="009076FA"/>
    <w:rsid w:val="00913094"/>
    <w:rsid w:val="00914C51"/>
    <w:rsid w:val="00917329"/>
    <w:rsid w:val="00920BC6"/>
    <w:rsid w:val="00920EC7"/>
    <w:rsid w:val="00925282"/>
    <w:rsid w:val="00925DD2"/>
    <w:rsid w:val="00926D17"/>
    <w:rsid w:val="009270D6"/>
    <w:rsid w:val="00927357"/>
    <w:rsid w:val="00927FAF"/>
    <w:rsid w:val="009301B9"/>
    <w:rsid w:val="00931F9A"/>
    <w:rsid w:val="00932733"/>
    <w:rsid w:val="00941DD4"/>
    <w:rsid w:val="00942FD3"/>
    <w:rsid w:val="00944D3B"/>
    <w:rsid w:val="00947907"/>
    <w:rsid w:val="00951962"/>
    <w:rsid w:val="00952DB5"/>
    <w:rsid w:val="009566F8"/>
    <w:rsid w:val="00957E88"/>
    <w:rsid w:val="00960AD7"/>
    <w:rsid w:val="00960D9C"/>
    <w:rsid w:val="0096289C"/>
    <w:rsid w:val="00962C2C"/>
    <w:rsid w:val="00965A51"/>
    <w:rsid w:val="009729B2"/>
    <w:rsid w:val="009734DE"/>
    <w:rsid w:val="00974EB7"/>
    <w:rsid w:val="0097533B"/>
    <w:rsid w:val="00975B9B"/>
    <w:rsid w:val="0098407F"/>
    <w:rsid w:val="009866BC"/>
    <w:rsid w:val="00992056"/>
    <w:rsid w:val="009927D1"/>
    <w:rsid w:val="00993EA6"/>
    <w:rsid w:val="00994747"/>
    <w:rsid w:val="009947D6"/>
    <w:rsid w:val="0099574B"/>
    <w:rsid w:val="00997683"/>
    <w:rsid w:val="009A1347"/>
    <w:rsid w:val="009A29AA"/>
    <w:rsid w:val="009A4F0E"/>
    <w:rsid w:val="009A53E1"/>
    <w:rsid w:val="009A68AC"/>
    <w:rsid w:val="009A712D"/>
    <w:rsid w:val="009B2BF3"/>
    <w:rsid w:val="009B3F9E"/>
    <w:rsid w:val="009B494E"/>
    <w:rsid w:val="009B49C4"/>
    <w:rsid w:val="009B742C"/>
    <w:rsid w:val="009B7C36"/>
    <w:rsid w:val="009C03F9"/>
    <w:rsid w:val="009C5804"/>
    <w:rsid w:val="009C606E"/>
    <w:rsid w:val="009D1370"/>
    <w:rsid w:val="009D159F"/>
    <w:rsid w:val="009D2B00"/>
    <w:rsid w:val="009E2855"/>
    <w:rsid w:val="009E34FE"/>
    <w:rsid w:val="009E4F75"/>
    <w:rsid w:val="009E6FA8"/>
    <w:rsid w:val="009E7951"/>
    <w:rsid w:val="009F00A9"/>
    <w:rsid w:val="009F2A74"/>
    <w:rsid w:val="009F3A3A"/>
    <w:rsid w:val="009F456E"/>
    <w:rsid w:val="009F6447"/>
    <w:rsid w:val="009F6F51"/>
    <w:rsid w:val="00A000D9"/>
    <w:rsid w:val="00A022B7"/>
    <w:rsid w:val="00A12A69"/>
    <w:rsid w:val="00A12AB8"/>
    <w:rsid w:val="00A136C1"/>
    <w:rsid w:val="00A151AC"/>
    <w:rsid w:val="00A15B81"/>
    <w:rsid w:val="00A16889"/>
    <w:rsid w:val="00A25BAD"/>
    <w:rsid w:val="00A26EEE"/>
    <w:rsid w:val="00A301D7"/>
    <w:rsid w:val="00A30EC7"/>
    <w:rsid w:val="00A3151B"/>
    <w:rsid w:val="00A3228D"/>
    <w:rsid w:val="00A371AC"/>
    <w:rsid w:val="00A402EC"/>
    <w:rsid w:val="00A4214F"/>
    <w:rsid w:val="00A433E1"/>
    <w:rsid w:val="00A43822"/>
    <w:rsid w:val="00A43E01"/>
    <w:rsid w:val="00A50F74"/>
    <w:rsid w:val="00A60554"/>
    <w:rsid w:val="00A60CCC"/>
    <w:rsid w:val="00A61D05"/>
    <w:rsid w:val="00A623C8"/>
    <w:rsid w:val="00A63204"/>
    <w:rsid w:val="00A63636"/>
    <w:rsid w:val="00A63A66"/>
    <w:rsid w:val="00A65681"/>
    <w:rsid w:val="00A658B0"/>
    <w:rsid w:val="00A67247"/>
    <w:rsid w:val="00A674DC"/>
    <w:rsid w:val="00A67D6B"/>
    <w:rsid w:val="00A7539A"/>
    <w:rsid w:val="00A7664F"/>
    <w:rsid w:val="00A76A2C"/>
    <w:rsid w:val="00A76E23"/>
    <w:rsid w:val="00A77DFA"/>
    <w:rsid w:val="00A8004A"/>
    <w:rsid w:val="00A81FD3"/>
    <w:rsid w:val="00A82E1B"/>
    <w:rsid w:val="00A85F61"/>
    <w:rsid w:val="00A86684"/>
    <w:rsid w:val="00A86DAF"/>
    <w:rsid w:val="00A877CB"/>
    <w:rsid w:val="00A90019"/>
    <w:rsid w:val="00A929AB"/>
    <w:rsid w:val="00A938C0"/>
    <w:rsid w:val="00A93BC4"/>
    <w:rsid w:val="00A97890"/>
    <w:rsid w:val="00AA08D1"/>
    <w:rsid w:val="00AA2A71"/>
    <w:rsid w:val="00AA43E2"/>
    <w:rsid w:val="00AA6A3D"/>
    <w:rsid w:val="00AA735B"/>
    <w:rsid w:val="00AB0286"/>
    <w:rsid w:val="00AB0B6A"/>
    <w:rsid w:val="00AB2ADD"/>
    <w:rsid w:val="00AB2B35"/>
    <w:rsid w:val="00AB3AE0"/>
    <w:rsid w:val="00AC0060"/>
    <w:rsid w:val="00AC0733"/>
    <w:rsid w:val="00AC09B0"/>
    <w:rsid w:val="00AC1E50"/>
    <w:rsid w:val="00AC427D"/>
    <w:rsid w:val="00AC71FA"/>
    <w:rsid w:val="00AC78F2"/>
    <w:rsid w:val="00AD1A1E"/>
    <w:rsid w:val="00AD22FE"/>
    <w:rsid w:val="00AD2660"/>
    <w:rsid w:val="00AD2CC3"/>
    <w:rsid w:val="00AD3E0A"/>
    <w:rsid w:val="00AD4AEB"/>
    <w:rsid w:val="00AD6992"/>
    <w:rsid w:val="00AD7610"/>
    <w:rsid w:val="00AE136D"/>
    <w:rsid w:val="00AE33C1"/>
    <w:rsid w:val="00AE3E26"/>
    <w:rsid w:val="00AE45F7"/>
    <w:rsid w:val="00AE52FA"/>
    <w:rsid w:val="00AF13CE"/>
    <w:rsid w:val="00AF14E4"/>
    <w:rsid w:val="00AF3944"/>
    <w:rsid w:val="00AF3B2A"/>
    <w:rsid w:val="00AF70E7"/>
    <w:rsid w:val="00AF7BFD"/>
    <w:rsid w:val="00B0196C"/>
    <w:rsid w:val="00B046B6"/>
    <w:rsid w:val="00B05E17"/>
    <w:rsid w:val="00B06B60"/>
    <w:rsid w:val="00B11099"/>
    <w:rsid w:val="00B11851"/>
    <w:rsid w:val="00B13EE6"/>
    <w:rsid w:val="00B152C5"/>
    <w:rsid w:val="00B167F7"/>
    <w:rsid w:val="00B224C4"/>
    <w:rsid w:val="00B24201"/>
    <w:rsid w:val="00B243F0"/>
    <w:rsid w:val="00B274AA"/>
    <w:rsid w:val="00B278ED"/>
    <w:rsid w:val="00B34807"/>
    <w:rsid w:val="00B34CF8"/>
    <w:rsid w:val="00B3527E"/>
    <w:rsid w:val="00B3657C"/>
    <w:rsid w:val="00B40C72"/>
    <w:rsid w:val="00B423D3"/>
    <w:rsid w:val="00B42BCA"/>
    <w:rsid w:val="00B437FE"/>
    <w:rsid w:val="00B43C2E"/>
    <w:rsid w:val="00B44C54"/>
    <w:rsid w:val="00B4566C"/>
    <w:rsid w:val="00B45F6D"/>
    <w:rsid w:val="00B501BF"/>
    <w:rsid w:val="00B50CCD"/>
    <w:rsid w:val="00B51564"/>
    <w:rsid w:val="00B519A2"/>
    <w:rsid w:val="00B52C62"/>
    <w:rsid w:val="00B546E9"/>
    <w:rsid w:val="00B55BAC"/>
    <w:rsid w:val="00B603EA"/>
    <w:rsid w:val="00B61E2C"/>
    <w:rsid w:val="00B64F5C"/>
    <w:rsid w:val="00B65F19"/>
    <w:rsid w:val="00B66475"/>
    <w:rsid w:val="00B66E3B"/>
    <w:rsid w:val="00B678AE"/>
    <w:rsid w:val="00B70474"/>
    <w:rsid w:val="00B71E9E"/>
    <w:rsid w:val="00B7315E"/>
    <w:rsid w:val="00B76A4C"/>
    <w:rsid w:val="00B76F0D"/>
    <w:rsid w:val="00B8081F"/>
    <w:rsid w:val="00B83532"/>
    <w:rsid w:val="00B86933"/>
    <w:rsid w:val="00B92BB4"/>
    <w:rsid w:val="00B93D1B"/>
    <w:rsid w:val="00B9428C"/>
    <w:rsid w:val="00B94A97"/>
    <w:rsid w:val="00B95866"/>
    <w:rsid w:val="00B974FD"/>
    <w:rsid w:val="00B977E0"/>
    <w:rsid w:val="00BA129E"/>
    <w:rsid w:val="00BA356A"/>
    <w:rsid w:val="00BA4DC5"/>
    <w:rsid w:val="00BA664A"/>
    <w:rsid w:val="00BA6654"/>
    <w:rsid w:val="00BA685F"/>
    <w:rsid w:val="00BA73A4"/>
    <w:rsid w:val="00BA74F9"/>
    <w:rsid w:val="00BB0248"/>
    <w:rsid w:val="00BB12BC"/>
    <w:rsid w:val="00BB1BED"/>
    <w:rsid w:val="00BB516D"/>
    <w:rsid w:val="00BB67DA"/>
    <w:rsid w:val="00BC4879"/>
    <w:rsid w:val="00BC59E4"/>
    <w:rsid w:val="00BC7021"/>
    <w:rsid w:val="00BD2224"/>
    <w:rsid w:val="00BD2405"/>
    <w:rsid w:val="00BD26C4"/>
    <w:rsid w:val="00BD44AB"/>
    <w:rsid w:val="00BD5EE7"/>
    <w:rsid w:val="00BD6DE7"/>
    <w:rsid w:val="00BD73A0"/>
    <w:rsid w:val="00BE0435"/>
    <w:rsid w:val="00BE1BB4"/>
    <w:rsid w:val="00BE28E0"/>
    <w:rsid w:val="00BE40F5"/>
    <w:rsid w:val="00BE4E08"/>
    <w:rsid w:val="00BE648E"/>
    <w:rsid w:val="00BE66C6"/>
    <w:rsid w:val="00BE7791"/>
    <w:rsid w:val="00BF133C"/>
    <w:rsid w:val="00BF3760"/>
    <w:rsid w:val="00BF4310"/>
    <w:rsid w:val="00BF4B82"/>
    <w:rsid w:val="00BF6BEB"/>
    <w:rsid w:val="00C00F6C"/>
    <w:rsid w:val="00C023C5"/>
    <w:rsid w:val="00C05B33"/>
    <w:rsid w:val="00C0700A"/>
    <w:rsid w:val="00C07855"/>
    <w:rsid w:val="00C11067"/>
    <w:rsid w:val="00C11895"/>
    <w:rsid w:val="00C15B37"/>
    <w:rsid w:val="00C15FBB"/>
    <w:rsid w:val="00C20486"/>
    <w:rsid w:val="00C24FD0"/>
    <w:rsid w:val="00C25111"/>
    <w:rsid w:val="00C26D7A"/>
    <w:rsid w:val="00C2728E"/>
    <w:rsid w:val="00C319A4"/>
    <w:rsid w:val="00C31E27"/>
    <w:rsid w:val="00C32BD4"/>
    <w:rsid w:val="00C34A42"/>
    <w:rsid w:val="00C34BC3"/>
    <w:rsid w:val="00C34EFC"/>
    <w:rsid w:val="00C35218"/>
    <w:rsid w:val="00C352CD"/>
    <w:rsid w:val="00C35A76"/>
    <w:rsid w:val="00C36D82"/>
    <w:rsid w:val="00C426A1"/>
    <w:rsid w:val="00C435E2"/>
    <w:rsid w:val="00C457DC"/>
    <w:rsid w:val="00C51949"/>
    <w:rsid w:val="00C524FB"/>
    <w:rsid w:val="00C534D3"/>
    <w:rsid w:val="00C56A2E"/>
    <w:rsid w:val="00C5744C"/>
    <w:rsid w:val="00C6080D"/>
    <w:rsid w:val="00C64282"/>
    <w:rsid w:val="00C66337"/>
    <w:rsid w:val="00C6753F"/>
    <w:rsid w:val="00C6791E"/>
    <w:rsid w:val="00C70323"/>
    <w:rsid w:val="00C719C0"/>
    <w:rsid w:val="00C72515"/>
    <w:rsid w:val="00C73B2F"/>
    <w:rsid w:val="00C76482"/>
    <w:rsid w:val="00C80306"/>
    <w:rsid w:val="00C805AB"/>
    <w:rsid w:val="00C84589"/>
    <w:rsid w:val="00C85E8F"/>
    <w:rsid w:val="00C860DD"/>
    <w:rsid w:val="00C9070A"/>
    <w:rsid w:val="00C90997"/>
    <w:rsid w:val="00C919A3"/>
    <w:rsid w:val="00C923FA"/>
    <w:rsid w:val="00C961BE"/>
    <w:rsid w:val="00C9638D"/>
    <w:rsid w:val="00CA1575"/>
    <w:rsid w:val="00CB138A"/>
    <w:rsid w:val="00CB2F02"/>
    <w:rsid w:val="00CB3F48"/>
    <w:rsid w:val="00CC1026"/>
    <w:rsid w:val="00CC19E3"/>
    <w:rsid w:val="00CC22D3"/>
    <w:rsid w:val="00CC4211"/>
    <w:rsid w:val="00CD0E29"/>
    <w:rsid w:val="00CD1411"/>
    <w:rsid w:val="00CD179F"/>
    <w:rsid w:val="00CD18C1"/>
    <w:rsid w:val="00CD228A"/>
    <w:rsid w:val="00CD25A5"/>
    <w:rsid w:val="00CD4CD0"/>
    <w:rsid w:val="00CD5B04"/>
    <w:rsid w:val="00CD5F8E"/>
    <w:rsid w:val="00CE0813"/>
    <w:rsid w:val="00CE143C"/>
    <w:rsid w:val="00CE3893"/>
    <w:rsid w:val="00CE50C5"/>
    <w:rsid w:val="00CE6DA2"/>
    <w:rsid w:val="00CF1C79"/>
    <w:rsid w:val="00CF20A2"/>
    <w:rsid w:val="00CF379A"/>
    <w:rsid w:val="00CF41C0"/>
    <w:rsid w:val="00CF452D"/>
    <w:rsid w:val="00CF6373"/>
    <w:rsid w:val="00CF7CAC"/>
    <w:rsid w:val="00D021D6"/>
    <w:rsid w:val="00D021E2"/>
    <w:rsid w:val="00D02215"/>
    <w:rsid w:val="00D0318C"/>
    <w:rsid w:val="00D04528"/>
    <w:rsid w:val="00D04BFC"/>
    <w:rsid w:val="00D064CD"/>
    <w:rsid w:val="00D077BD"/>
    <w:rsid w:val="00D10175"/>
    <w:rsid w:val="00D13345"/>
    <w:rsid w:val="00D14F91"/>
    <w:rsid w:val="00D16646"/>
    <w:rsid w:val="00D16A76"/>
    <w:rsid w:val="00D222EB"/>
    <w:rsid w:val="00D224E3"/>
    <w:rsid w:val="00D229DA"/>
    <w:rsid w:val="00D24DD6"/>
    <w:rsid w:val="00D26387"/>
    <w:rsid w:val="00D30149"/>
    <w:rsid w:val="00D31E16"/>
    <w:rsid w:val="00D3430E"/>
    <w:rsid w:val="00D34C97"/>
    <w:rsid w:val="00D40AAE"/>
    <w:rsid w:val="00D41A11"/>
    <w:rsid w:val="00D41B2E"/>
    <w:rsid w:val="00D42A4C"/>
    <w:rsid w:val="00D43C8F"/>
    <w:rsid w:val="00D43DE2"/>
    <w:rsid w:val="00D45830"/>
    <w:rsid w:val="00D46B24"/>
    <w:rsid w:val="00D46B5B"/>
    <w:rsid w:val="00D47ECA"/>
    <w:rsid w:val="00D5094E"/>
    <w:rsid w:val="00D5206C"/>
    <w:rsid w:val="00D53978"/>
    <w:rsid w:val="00D5639B"/>
    <w:rsid w:val="00D56EDB"/>
    <w:rsid w:val="00D57319"/>
    <w:rsid w:val="00D57434"/>
    <w:rsid w:val="00D57A5C"/>
    <w:rsid w:val="00D57CE4"/>
    <w:rsid w:val="00D61131"/>
    <w:rsid w:val="00D62414"/>
    <w:rsid w:val="00D62CED"/>
    <w:rsid w:val="00D62FE9"/>
    <w:rsid w:val="00D64010"/>
    <w:rsid w:val="00D66DAC"/>
    <w:rsid w:val="00D67FDB"/>
    <w:rsid w:val="00D7034F"/>
    <w:rsid w:val="00D735E5"/>
    <w:rsid w:val="00D745AF"/>
    <w:rsid w:val="00D74CB4"/>
    <w:rsid w:val="00D75EDB"/>
    <w:rsid w:val="00D761F2"/>
    <w:rsid w:val="00D809E6"/>
    <w:rsid w:val="00D82F97"/>
    <w:rsid w:val="00D84251"/>
    <w:rsid w:val="00D8635F"/>
    <w:rsid w:val="00D8653E"/>
    <w:rsid w:val="00D90EF3"/>
    <w:rsid w:val="00D9104C"/>
    <w:rsid w:val="00D96160"/>
    <w:rsid w:val="00D96C8E"/>
    <w:rsid w:val="00D978E3"/>
    <w:rsid w:val="00DA01BA"/>
    <w:rsid w:val="00DA0CA0"/>
    <w:rsid w:val="00DA1015"/>
    <w:rsid w:val="00DA609E"/>
    <w:rsid w:val="00DA6549"/>
    <w:rsid w:val="00DA6830"/>
    <w:rsid w:val="00DA6D5E"/>
    <w:rsid w:val="00DA76F5"/>
    <w:rsid w:val="00DA7E1E"/>
    <w:rsid w:val="00DB1192"/>
    <w:rsid w:val="00DB3B37"/>
    <w:rsid w:val="00DB437E"/>
    <w:rsid w:val="00DC12A0"/>
    <w:rsid w:val="00DC1805"/>
    <w:rsid w:val="00DC19EF"/>
    <w:rsid w:val="00DC235D"/>
    <w:rsid w:val="00DC6832"/>
    <w:rsid w:val="00DC6DA1"/>
    <w:rsid w:val="00DC70FF"/>
    <w:rsid w:val="00DC760E"/>
    <w:rsid w:val="00DC7AA5"/>
    <w:rsid w:val="00DD308F"/>
    <w:rsid w:val="00DD331E"/>
    <w:rsid w:val="00DD6A6F"/>
    <w:rsid w:val="00DE0ACC"/>
    <w:rsid w:val="00DE14BE"/>
    <w:rsid w:val="00DE684A"/>
    <w:rsid w:val="00DF17ED"/>
    <w:rsid w:val="00DF24F2"/>
    <w:rsid w:val="00DF440F"/>
    <w:rsid w:val="00DF5107"/>
    <w:rsid w:val="00DF594F"/>
    <w:rsid w:val="00DF5986"/>
    <w:rsid w:val="00DF671A"/>
    <w:rsid w:val="00E0314B"/>
    <w:rsid w:val="00E04BE4"/>
    <w:rsid w:val="00E05A39"/>
    <w:rsid w:val="00E06459"/>
    <w:rsid w:val="00E065DD"/>
    <w:rsid w:val="00E11AB1"/>
    <w:rsid w:val="00E12AB6"/>
    <w:rsid w:val="00E1381C"/>
    <w:rsid w:val="00E15775"/>
    <w:rsid w:val="00E209DF"/>
    <w:rsid w:val="00E21419"/>
    <w:rsid w:val="00E24E56"/>
    <w:rsid w:val="00E27EF7"/>
    <w:rsid w:val="00E3028D"/>
    <w:rsid w:val="00E31553"/>
    <w:rsid w:val="00E359B8"/>
    <w:rsid w:val="00E37F1C"/>
    <w:rsid w:val="00E40470"/>
    <w:rsid w:val="00E41250"/>
    <w:rsid w:val="00E4189C"/>
    <w:rsid w:val="00E41D08"/>
    <w:rsid w:val="00E41E8D"/>
    <w:rsid w:val="00E45E4E"/>
    <w:rsid w:val="00E51D8B"/>
    <w:rsid w:val="00E521A7"/>
    <w:rsid w:val="00E54626"/>
    <w:rsid w:val="00E552DC"/>
    <w:rsid w:val="00E606DA"/>
    <w:rsid w:val="00E62F59"/>
    <w:rsid w:val="00E669EC"/>
    <w:rsid w:val="00E67346"/>
    <w:rsid w:val="00E71EC6"/>
    <w:rsid w:val="00E7222D"/>
    <w:rsid w:val="00E73876"/>
    <w:rsid w:val="00E74829"/>
    <w:rsid w:val="00E81790"/>
    <w:rsid w:val="00E82E93"/>
    <w:rsid w:val="00E8375E"/>
    <w:rsid w:val="00E8512F"/>
    <w:rsid w:val="00E92577"/>
    <w:rsid w:val="00E945DF"/>
    <w:rsid w:val="00E95ED4"/>
    <w:rsid w:val="00E9658C"/>
    <w:rsid w:val="00EA12B1"/>
    <w:rsid w:val="00EA1888"/>
    <w:rsid w:val="00EA2B9C"/>
    <w:rsid w:val="00EA3146"/>
    <w:rsid w:val="00EA44D7"/>
    <w:rsid w:val="00EA6249"/>
    <w:rsid w:val="00EA67C9"/>
    <w:rsid w:val="00EA784D"/>
    <w:rsid w:val="00EB090E"/>
    <w:rsid w:val="00EB3287"/>
    <w:rsid w:val="00EB7571"/>
    <w:rsid w:val="00EC07FC"/>
    <w:rsid w:val="00EC0F95"/>
    <w:rsid w:val="00EC2FCD"/>
    <w:rsid w:val="00EC4AA8"/>
    <w:rsid w:val="00EC50C2"/>
    <w:rsid w:val="00EC61A8"/>
    <w:rsid w:val="00EC6638"/>
    <w:rsid w:val="00EC7361"/>
    <w:rsid w:val="00ED0C78"/>
    <w:rsid w:val="00ED244C"/>
    <w:rsid w:val="00ED69DD"/>
    <w:rsid w:val="00ED6FDB"/>
    <w:rsid w:val="00EE23CB"/>
    <w:rsid w:val="00EE3521"/>
    <w:rsid w:val="00EE3823"/>
    <w:rsid w:val="00EE4705"/>
    <w:rsid w:val="00EF07A7"/>
    <w:rsid w:val="00EF2249"/>
    <w:rsid w:val="00EF2420"/>
    <w:rsid w:val="00EF30CA"/>
    <w:rsid w:val="00EF5EBD"/>
    <w:rsid w:val="00EF6F35"/>
    <w:rsid w:val="00EF7A80"/>
    <w:rsid w:val="00F011CA"/>
    <w:rsid w:val="00F01631"/>
    <w:rsid w:val="00F0708D"/>
    <w:rsid w:val="00F11A40"/>
    <w:rsid w:val="00F12551"/>
    <w:rsid w:val="00F13454"/>
    <w:rsid w:val="00F144BF"/>
    <w:rsid w:val="00F17CEE"/>
    <w:rsid w:val="00F17E12"/>
    <w:rsid w:val="00F210A5"/>
    <w:rsid w:val="00F21903"/>
    <w:rsid w:val="00F24240"/>
    <w:rsid w:val="00F24630"/>
    <w:rsid w:val="00F267DF"/>
    <w:rsid w:val="00F310BC"/>
    <w:rsid w:val="00F31C9D"/>
    <w:rsid w:val="00F33C47"/>
    <w:rsid w:val="00F3511C"/>
    <w:rsid w:val="00F35458"/>
    <w:rsid w:val="00F362BE"/>
    <w:rsid w:val="00F404DC"/>
    <w:rsid w:val="00F40857"/>
    <w:rsid w:val="00F41A57"/>
    <w:rsid w:val="00F4385E"/>
    <w:rsid w:val="00F45040"/>
    <w:rsid w:val="00F4676F"/>
    <w:rsid w:val="00F47C55"/>
    <w:rsid w:val="00F505E2"/>
    <w:rsid w:val="00F5082B"/>
    <w:rsid w:val="00F50B27"/>
    <w:rsid w:val="00F56AF2"/>
    <w:rsid w:val="00F57F3A"/>
    <w:rsid w:val="00F57FE7"/>
    <w:rsid w:val="00F6007C"/>
    <w:rsid w:val="00F6494B"/>
    <w:rsid w:val="00F65699"/>
    <w:rsid w:val="00F675EB"/>
    <w:rsid w:val="00F73776"/>
    <w:rsid w:val="00F73E82"/>
    <w:rsid w:val="00F743CE"/>
    <w:rsid w:val="00F74970"/>
    <w:rsid w:val="00F80B9E"/>
    <w:rsid w:val="00F81682"/>
    <w:rsid w:val="00F81750"/>
    <w:rsid w:val="00F827D0"/>
    <w:rsid w:val="00F84C10"/>
    <w:rsid w:val="00F86628"/>
    <w:rsid w:val="00F877A9"/>
    <w:rsid w:val="00F931BB"/>
    <w:rsid w:val="00FA2AB5"/>
    <w:rsid w:val="00FA3BC3"/>
    <w:rsid w:val="00FA4129"/>
    <w:rsid w:val="00FA7102"/>
    <w:rsid w:val="00FA7B51"/>
    <w:rsid w:val="00FB06EC"/>
    <w:rsid w:val="00FB1269"/>
    <w:rsid w:val="00FB14FF"/>
    <w:rsid w:val="00FB3EF9"/>
    <w:rsid w:val="00FB5FF8"/>
    <w:rsid w:val="00FC0A08"/>
    <w:rsid w:val="00FC16F0"/>
    <w:rsid w:val="00FC29F9"/>
    <w:rsid w:val="00FC2AE7"/>
    <w:rsid w:val="00FC2D9C"/>
    <w:rsid w:val="00FC2E38"/>
    <w:rsid w:val="00FC4D10"/>
    <w:rsid w:val="00FC6B21"/>
    <w:rsid w:val="00FD2F14"/>
    <w:rsid w:val="00FD4BBB"/>
    <w:rsid w:val="00FD5C7B"/>
    <w:rsid w:val="00FD7871"/>
    <w:rsid w:val="00FE00BA"/>
    <w:rsid w:val="00FE2B92"/>
    <w:rsid w:val="00FE34C0"/>
    <w:rsid w:val="00FE41D2"/>
    <w:rsid w:val="00FE421A"/>
    <w:rsid w:val="00FE468A"/>
    <w:rsid w:val="00FE50E7"/>
    <w:rsid w:val="00FE5295"/>
    <w:rsid w:val="00FE610C"/>
    <w:rsid w:val="00FE68DD"/>
    <w:rsid w:val="00FF03BE"/>
    <w:rsid w:val="00FF139B"/>
    <w:rsid w:val="00FF14D4"/>
    <w:rsid w:val="00FF4BB7"/>
    <w:rsid w:val="00FF6BFD"/>
    <w:rsid w:val="00FF74C9"/>
    <w:rsid w:val="00FF7B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0D7D"/>
    <w:pPr>
      <w:keepNext/>
      <w:tabs>
        <w:tab w:val="left" w:pos="1247"/>
        <w:tab w:val="left" w:pos="2552"/>
        <w:tab w:val="left" w:pos="3856"/>
        <w:tab w:val="left" w:pos="5216"/>
        <w:tab w:val="left" w:pos="6464"/>
        <w:tab w:val="left" w:pos="7768"/>
        <w:tab w:val="left" w:pos="9072"/>
        <w:tab w:val="left" w:pos="10206"/>
      </w:tabs>
      <w:jc w:val="both"/>
    </w:pPr>
    <w:rPr>
      <w:rFonts w:ascii="Arial" w:hAnsi="Arial"/>
      <w:sz w:val="22"/>
      <w:lang w:val="es-ES_tradnl" w:eastAsia="es-ES"/>
    </w:rPr>
  </w:style>
  <w:style w:type="paragraph" w:styleId="Heading1">
    <w:name w:val="heading 1"/>
    <w:basedOn w:val="Normal"/>
    <w:next w:val="Normal"/>
    <w:qFormat/>
    <w:rsid w:val="006E0D7D"/>
    <w:pPr>
      <w:numPr>
        <w:numId w:val="1"/>
      </w:numPr>
      <w:outlineLvl w:val="0"/>
    </w:pPr>
    <w:rPr>
      <w:rFonts w:cs="Arial"/>
      <w:b/>
      <w:bCs/>
      <w:i/>
      <w:caps/>
      <w:color w:val="0000FF"/>
      <w:kern w:val="32"/>
      <w:szCs w:val="32"/>
    </w:rPr>
  </w:style>
  <w:style w:type="paragraph" w:styleId="Heading2">
    <w:name w:val="heading 2"/>
    <w:basedOn w:val="Normal"/>
    <w:next w:val="Normal"/>
    <w:qFormat/>
    <w:rsid w:val="006E0D7D"/>
    <w:pPr>
      <w:numPr>
        <w:ilvl w:val="1"/>
        <w:numId w:val="1"/>
      </w:numPr>
      <w:jc w:val="left"/>
      <w:outlineLvl w:val="1"/>
    </w:pPr>
    <w:rPr>
      <w:rFonts w:cs="Arial"/>
      <w:b/>
      <w:bCs/>
      <w:color w:val="0000FF"/>
      <w:szCs w:val="28"/>
    </w:rPr>
  </w:style>
  <w:style w:type="paragraph" w:styleId="Heading3">
    <w:name w:val="heading 3"/>
    <w:basedOn w:val="Normal"/>
    <w:next w:val="Normal"/>
    <w:qFormat/>
    <w:rsid w:val="006E0D7D"/>
    <w:pPr>
      <w:numPr>
        <w:ilvl w:val="2"/>
        <w:numId w:val="1"/>
      </w:numPr>
      <w:spacing w:before="240" w:after="60"/>
      <w:outlineLvl w:val="2"/>
    </w:pPr>
    <w:rPr>
      <w:rFonts w:cs="Arial"/>
      <w:b/>
      <w:bCs/>
      <w:szCs w:val="26"/>
    </w:rPr>
  </w:style>
  <w:style w:type="paragraph" w:styleId="Heading5">
    <w:name w:val="heading 5"/>
    <w:basedOn w:val="Normal"/>
    <w:next w:val="Normal"/>
    <w:qFormat/>
    <w:rsid w:val="006E0D7D"/>
    <w:pPr>
      <w:spacing w:before="40" w:after="40"/>
      <w:jc w:val="center"/>
      <w:outlineLvl w:val="4"/>
    </w:pPr>
    <w:rPr>
      <w:rFonts w:ascii="Verdana" w:hAnsi="Verdana"/>
      <w:b/>
      <w:bCs/>
      <w:lang w:val="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Encabezado top,Encabezado top1,Encabezado top2"/>
    <w:basedOn w:val="Normal"/>
    <w:rsid w:val="006E0D7D"/>
    <w:pPr>
      <w:tabs>
        <w:tab w:val="center" w:pos="4252"/>
        <w:tab w:val="right" w:pos="8504"/>
      </w:tabs>
    </w:pPr>
  </w:style>
  <w:style w:type="paragraph" w:styleId="Footer">
    <w:name w:val="footer"/>
    <w:basedOn w:val="Normal"/>
    <w:rsid w:val="006E0D7D"/>
    <w:pPr>
      <w:tabs>
        <w:tab w:val="center" w:pos="4252"/>
        <w:tab w:val="right" w:pos="8504"/>
      </w:tabs>
    </w:pPr>
  </w:style>
  <w:style w:type="character" w:styleId="PageNumber">
    <w:name w:val="page number"/>
    <w:basedOn w:val="DefaultParagraphFont"/>
    <w:rsid w:val="006E0D7D"/>
  </w:style>
  <w:style w:type="paragraph" w:styleId="BodyText">
    <w:name w:val="Body Text"/>
    <w:basedOn w:val="Normal"/>
    <w:rsid w:val="006E0D7D"/>
    <w:pPr>
      <w:keepNext w:val="0"/>
      <w:keepLines/>
      <w:spacing w:before="240"/>
      <w:ind w:left="2552"/>
    </w:pPr>
  </w:style>
  <w:style w:type="character" w:styleId="Hyperlink">
    <w:name w:val="Hyperlink"/>
    <w:basedOn w:val="DefaultParagraphFont"/>
    <w:rsid w:val="00FC6B21"/>
    <w:rPr>
      <w:color w:val="0000FF"/>
      <w:u w:val="single"/>
    </w:rPr>
  </w:style>
  <w:style w:type="paragraph" w:styleId="NormalWeb">
    <w:name w:val="Normal (Web)"/>
    <w:basedOn w:val="Normal"/>
    <w:rsid w:val="00FC6B21"/>
    <w:pPr>
      <w:keepNext w:val="0"/>
      <w:tabs>
        <w:tab w:val="clear" w:pos="1247"/>
        <w:tab w:val="clear" w:pos="2552"/>
        <w:tab w:val="clear" w:pos="3856"/>
        <w:tab w:val="clear" w:pos="5216"/>
        <w:tab w:val="clear" w:pos="6464"/>
        <w:tab w:val="clear" w:pos="7768"/>
        <w:tab w:val="clear" w:pos="9072"/>
        <w:tab w:val="clear" w:pos="10206"/>
      </w:tabs>
      <w:spacing w:before="100" w:beforeAutospacing="1" w:after="100" w:afterAutospacing="1"/>
      <w:jc w:val="left"/>
    </w:pPr>
    <w:rPr>
      <w:rFonts w:ascii="Times New Roman" w:hAnsi="Times New Roman"/>
      <w:sz w:val="24"/>
      <w:szCs w:val="24"/>
      <w:lang w:val="es-ES"/>
    </w:rPr>
  </w:style>
  <w:style w:type="table" w:styleId="TableGrid">
    <w:name w:val="Table Grid"/>
    <w:basedOn w:val="TableNormal"/>
    <w:rsid w:val="00D224E3"/>
    <w:pPr>
      <w:keepNext/>
      <w:tabs>
        <w:tab w:val="left" w:pos="1247"/>
        <w:tab w:val="left" w:pos="2552"/>
        <w:tab w:val="left" w:pos="3856"/>
        <w:tab w:val="left" w:pos="5216"/>
        <w:tab w:val="left" w:pos="6464"/>
        <w:tab w:val="left" w:pos="7768"/>
        <w:tab w:val="left" w:pos="9072"/>
        <w:tab w:val="left" w:pos="10206"/>
      </w:tabs>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E79BE"/>
    <w:pPr>
      <w:widowControl w:val="0"/>
      <w:autoSpaceDE w:val="0"/>
      <w:autoSpaceDN w:val="0"/>
      <w:adjustRightInd w:val="0"/>
    </w:pPr>
    <w:rPr>
      <w:rFonts w:ascii="Arial" w:hAnsi="Arial" w:cs="Arial"/>
      <w:color w:val="000000"/>
      <w:sz w:val="24"/>
      <w:szCs w:val="24"/>
      <w:lang w:val="es-ES" w:eastAsia="es-ES"/>
    </w:rPr>
  </w:style>
  <w:style w:type="character" w:styleId="FootnoteReference">
    <w:name w:val="footnote reference"/>
    <w:semiHidden/>
    <w:rsid w:val="00AF3B2A"/>
    <w:rPr>
      <w:vertAlign w:val="superscript"/>
      <w:lang w:bidi="ar-SA"/>
    </w:rPr>
  </w:style>
  <w:style w:type="paragraph" w:styleId="FootnoteText">
    <w:name w:val="footnote text"/>
    <w:basedOn w:val="Normal"/>
    <w:semiHidden/>
    <w:rsid w:val="00AF3B2A"/>
    <w:pPr>
      <w:keepNext w:val="0"/>
      <w:keepLines/>
      <w:tabs>
        <w:tab w:val="clear" w:pos="1247"/>
        <w:tab w:val="clear" w:pos="2552"/>
        <w:tab w:val="clear" w:pos="3856"/>
        <w:tab w:val="clear" w:pos="5216"/>
        <w:tab w:val="clear" w:pos="6464"/>
        <w:tab w:val="clear" w:pos="7768"/>
        <w:tab w:val="clear" w:pos="9072"/>
        <w:tab w:val="clear" w:pos="10206"/>
      </w:tabs>
      <w:spacing w:line="220" w:lineRule="atLeast"/>
      <w:ind w:left="1080"/>
      <w:jc w:val="left"/>
    </w:pPr>
    <w:rPr>
      <w:sz w:val="18"/>
      <w:szCs w:val="24"/>
      <w:lang w:val="en-US"/>
    </w:rPr>
  </w:style>
  <w:style w:type="paragraph" w:styleId="List2">
    <w:name w:val="List 2"/>
    <w:basedOn w:val="Normal"/>
    <w:rsid w:val="007305BE"/>
    <w:pPr>
      <w:ind w:left="566" w:hanging="283"/>
    </w:pPr>
  </w:style>
  <w:style w:type="paragraph" w:styleId="List3">
    <w:name w:val="List 3"/>
    <w:basedOn w:val="Normal"/>
    <w:rsid w:val="007305BE"/>
    <w:pPr>
      <w:ind w:left="849" w:hanging="283"/>
    </w:pPr>
  </w:style>
  <w:style w:type="paragraph" w:styleId="ListBullet2">
    <w:name w:val="List Bullet 2"/>
    <w:basedOn w:val="Normal"/>
    <w:rsid w:val="007305BE"/>
    <w:pPr>
      <w:numPr>
        <w:numId w:val="12"/>
      </w:numPr>
    </w:pPr>
  </w:style>
  <w:style w:type="paragraph" w:styleId="BodyTextIndent">
    <w:name w:val="Body Text Indent"/>
    <w:basedOn w:val="Normal"/>
    <w:rsid w:val="007305BE"/>
    <w:pPr>
      <w:spacing w:after="120"/>
      <w:ind w:left="283"/>
    </w:pPr>
  </w:style>
  <w:style w:type="paragraph" w:styleId="BodyTextFirstIndent2">
    <w:name w:val="Body Text First Indent 2"/>
    <w:basedOn w:val="BodyTextIndent"/>
    <w:rsid w:val="007305BE"/>
    <w:pPr>
      <w:ind w:firstLine="210"/>
    </w:pPr>
  </w:style>
  <w:style w:type="paragraph" w:styleId="BalloonText">
    <w:name w:val="Balloon Text"/>
    <w:basedOn w:val="Normal"/>
    <w:semiHidden/>
    <w:rsid w:val="00BA6654"/>
    <w:rPr>
      <w:rFonts w:ascii="Tahoma" w:hAnsi="Tahoma" w:cs="Tahoma"/>
      <w:sz w:val="16"/>
      <w:szCs w:val="16"/>
    </w:rPr>
  </w:style>
  <w:style w:type="paragraph" w:customStyle="1" w:styleId="estilo1">
    <w:name w:val="estilo1"/>
    <w:basedOn w:val="Normal"/>
    <w:rsid w:val="0062729D"/>
    <w:pPr>
      <w:keepNext w:val="0"/>
      <w:tabs>
        <w:tab w:val="clear" w:pos="1247"/>
        <w:tab w:val="clear" w:pos="2552"/>
        <w:tab w:val="clear" w:pos="3856"/>
        <w:tab w:val="clear" w:pos="5216"/>
        <w:tab w:val="clear" w:pos="6464"/>
        <w:tab w:val="clear" w:pos="7768"/>
        <w:tab w:val="clear" w:pos="9072"/>
        <w:tab w:val="clear" w:pos="10206"/>
      </w:tabs>
      <w:spacing w:before="100" w:beforeAutospacing="1" w:after="100" w:afterAutospacing="1"/>
      <w:jc w:val="left"/>
    </w:pPr>
    <w:rPr>
      <w:rFonts w:ascii="Times New Roman" w:eastAsia="PMingLiU" w:hAnsi="Times New Roman"/>
      <w:sz w:val="24"/>
      <w:szCs w:val="24"/>
      <w:lang w:val="en-US" w:eastAsia="zh-CN"/>
    </w:rPr>
  </w:style>
  <w:style w:type="character" w:styleId="Strong">
    <w:name w:val="Strong"/>
    <w:basedOn w:val="DefaultParagraphFont"/>
    <w:qFormat/>
    <w:rsid w:val="0062729D"/>
    <w:rPr>
      <w:b/>
      <w:bCs/>
    </w:rPr>
  </w:style>
  <w:style w:type="paragraph" w:styleId="DocumentMap">
    <w:name w:val="Document Map"/>
    <w:basedOn w:val="Normal"/>
    <w:semiHidden/>
    <w:rsid w:val="00D45830"/>
    <w:pPr>
      <w:shd w:val="clear" w:color="auto" w:fill="000080"/>
    </w:pPr>
    <w:rPr>
      <w:rFonts w:ascii="Tahoma" w:hAnsi="Tahoma" w:cs="Tahoma"/>
      <w:sz w:val="20"/>
    </w:rPr>
  </w:style>
  <w:style w:type="paragraph" w:styleId="ListParagraph">
    <w:name w:val="List Paragraph"/>
    <w:basedOn w:val="Normal"/>
    <w:uiPriority w:val="34"/>
    <w:qFormat/>
    <w:rsid w:val="00AB2ADD"/>
    <w:pPr>
      <w:ind w:left="720"/>
      <w:contextualSpacing/>
    </w:pPr>
  </w:style>
  <w:style w:type="character" w:styleId="CommentReference">
    <w:name w:val="annotation reference"/>
    <w:basedOn w:val="DefaultParagraphFont"/>
    <w:rsid w:val="003B443B"/>
    <w:rPr>
      <w:sz w:val="16"/>
      <w:szCs w:val="16"/>
    </w:rPr>
  </w:style>
  <w:style w:type="paragraph" w:styleId="CommentText">
    <w:name w:val="annotation text"/>
    <w:basedOn w:val="Normal"/>
    <w:link w:val="CommentTextChar"/>
    <w:rsid w:val="003B443B"/>
    <w:rPr>
      <w:sz w:val="20"/>
    </w:rPr>
  </w:style>
  <w:style w:type="character" w:customStyle="1" w:styleId="CommentTextChar">
    <w:name w:val="Comment Text Char"/>
    <w:basedOn w:val="DefaultParagraphFont"/>
    <w:link w:val="CommentText"/>
    <w:rsid w:val="003B443B"/>
    <w:rPr>
      <w:rFonts w:ascii="Arial" w:hAnsi="Arial"/>
      <w:lang w:val="es-ES_tradnl" w:eastAsia="es-ES"/>
    </w:rPr>
  </w:style>
  <w:style w:type="paragraph" w:styleId="CommentSubject">
    <w:name w:val="annotation subject"/>
    <w:basedOn w:val="CommentText"/>
    <w:next w:val="CommentText"/>
    <w:link w:val="CommentSubjectChar"/>
    <w:rsid w:val="003B443B"/>
    <w:rPr>
      <w:b/>
      <w:bCs/>
    </w:rPr>
  </w:style>
  <w:style w:type="character" w:customStyle="1" w:styleId="CommentSubjectChar">
    <w:name w:val="Comment Subject Char"/>
    <w:basedOn w:val="CommentTextChar"/>
    <w:link w:val="CommentSubject"/>
    <w:rsid w:val="003B443B"/>
    <w:rPr>
      <w:b/>
      <w:bCs/>
    </w:rPr>
  </w:style>
</w:styles>
</file>

<file path=word/webSettings.xml><?xml version="1.0" encoding="utf-8"?>
<w:webSettings xmlns:r="http://schemas.openxmlformats.org/officeDocument/2006/relationships" xmlns:w="http://schemas.openxmlformats.org/wordprocessingml/2006/main">
  <w:divs>
    <w:div w:id="577206116">
      <w:bodyDiv w:val="1"/>
      <w:marLeft w:val="0"/>
      <w:marRight w:val="0"/>
      <w:marTop w:val="0"/>
      <w:marBottom w:val="0"/>
      <w:divBdr>
        <w:top w:val="none" w:sz="0" w:space="0" w:color="auto"/>
        <w:left w:val="none" w:sz="0" w:space="0" w:color="auto"/>
        <w:bottom w:val="none" w:sz="0" w:space="0" w:color="auto"/>
        <w:right w:val="none" w:sz="0" w:space="0" w:color="auto"/>
      </w:divBdr>
    </w:div>
    <w:div w:id="675377089">
      <w:bodyDiv w:val="1"/>
      <w:marLeft w:val="0"/>
      <w:marRight w:val="0"/>
      <w:marTop w:val="0"/>
      <w:marBottom w:val="0"/>
      <w:divBdr>
        <w:top w:val="none" w:sz="0" w:space="0" w:color="auto"/>
        <w:left w:val="none" w:sz="0" w:space="0" w:color="auto"/>
        <w:bottom w:val="none" w:sz="0" w:space="0" w:color="auto"/>
        <w:right w:val="none" w:sz="0" w:space="0" w:color="auto"/>
      </w:divBdr>
      <w:divsChild>
        <w:div w:id="1819036595">
          <w:marLeft w:val="0"/>
          <w:marRight w:val="0"/>
          <w:marTop w:val="0"/>
          <w:marBottom w:val="0"/>
          <w:divBdr>
            <w:top w:val="none" w:sz="0" w:space="0" w:color="auto"/>
            <w:left w:val="none" w:sz="0" w:space="0" w:color="auto"/>
            <w:bottom w:val="none" w:sz="0" w:space="0" w:color="auto"/>
            <w:right w:val="none" w:sz="0" w:space="0" w:color="auto"/>
          </w:divBdr>
        </w:div>
      </w:divsChild>
    </w:div>
    <w:div w:id="1073238761">
      <w:bodyDiv w:val="1"/>
      <w:marLeft w:val="0"/>
      <w:marRight w:val="0"/>
      <w:marTop w:val="0"/>
      <w:marBottom w:val="0"/>
      <w:divBdr>
        <w:top w:val="none" w:sz="0" w:space="0" w:color="auto"/>
        <w:left w:val="none" w:sz="0" w:space="0" w:color="auto"/>
        <w:bottom w:val="none" w:sz="0" w:space="0" w:color="auto"/>
        <w:right w:val="none" w:sz="0" w:space="0" w:color="auto"/>
      </w:divBdr>
      <w:divsChild>
        <w:div w:id="1035884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71122561">
              <w:marLeft w:val="1080"/>
              <w:marRight w:val="0"/>
              <w:marTop w:val="60"/>
              <w:marBottom w:val="120"/>
              <w:divBdr>
                <w:top w:val="none" w:sz="0" w:space="0" w:color="auto"/>
                <w:left w:val="none" w:sz="0" w:space="0" w:color="auto"/>
                <w:bottom w:val="none" w:sz="0" w:space="0" w:color="auto"/>
                <w:right w:val="none" w:sz="0" w:space="0" w:color="auto"/>
              </w:divBdr>
            </w:div>
            <w:div w:id="1376464463">
              <w:marLeft w:val="1080"/>
              <w:marRight w:val="0"/>
              <w:marTop w:val="60"/>
              <w:marBottom w:val="120"/>
              <w:divBdr>
                <w:top w:val="none" w:sz="0" w:space="0" w:color="auto"/>
                <w:left w:val="none" w:sz="0" w:space="0" w:color="auto"/>
                <w:bottom w:val="none" w:sz="0" w:space="0" w:color="auto"/>
                <w:right w:val="none" w:sz="0" w:space="0" w:color="auto"/>
              </w:divBdr>
            </w:div>
          </w:divsChild>
        </w:div>
      </w:divsChild>
    </w:div>
    <w:div w:id="1349407714">
      <w:bodyDiv w:val="1"/>
      <w:marLeft w:val="0"/>
      <w:marRight w:val="0"/>
      <w:marTop w:val="0"/>
      <w:marBottom w:val="0"/>
      <w:divBdr>
        <w:top w:val="none" w:sz="0" w:space="0" w:color="auto"/>
        <w:left w:val="none" w:sz="0" w:space="0" w:color="auto"/>
        <w:bottom w:val="none" w:sz="0" w:space="0" w:color="auto"/>
        <w:right w:val="none" w:sz="0" w:space="0" w:color="auto"/>
      </w:divBdr>
    </w:div>
    <w:div w:id="1528710829">
      <w:bodyDiv w:val="1"/>
      <w:marLeft w:val="0"/>
      <w:marRight w:val="0"/>
      <w:marTop w:val="0"/>
      <w:marBottom w:val="0"/>
      <w:divBdr>
        <w:top w:val="none" w:sz="0" w:space="0" w:color="auto"/>
        <w:left w:val="none" w:sz="0" w:space="0" w:color="auto"/>
        <w:bottom w:val="none" w:sz="0" w:space="0" w:color="auto"/>
        <w:right w:val="none" w:sz="0" w:space="0" w:color="auto"/>
      </w:divBdr>
    </w:div>
    <w:div w:id="1616473756">
      <w:bodyDiv w:val="1"/>
      <w:marLeft w:val="0"/>
      <w:marRight w:val="0"/>
      <w:marTop w:val="0"/>
      <w:marBottom w:val="0"/>
      <w:divBdr>
        <w:top w:val="none" w:sz="0" w:space="0" w:color="auto"/>
        <w:left w:val="none" w:sz="0" w:space="0" w:color="auto"/>
        <w:bottom w:val="none" w:sz="0" w:space="0" w:color="auto"/>
        <w:right w:val="none" w:sz="0" w:space="0" w:color="auto"/>
      </w:divBdr>
      <w:divsChild>
        <w:div w:id="456682638">
          <w:marLeft w:val="0"/>
          <w:marRight w:val="0"/>
          <w:marTop w:val="0"/>
          <w:marBottom w:val="0"/>
          <w:divBdr>
            <w:top w:val="none" w:sz="0" w:space="0" w:color="auto"/>
            <w:left w:val="none" w:sz="0" w:space="0" w:color="auto"/>
            <w:bottom w:val="none" w:sz="0" w:space="0" w:color="auto"/>
            <w:right w:val="none" w:sz="0" w:space="0" w:color="auto"/>
          </w:divBdr>
        </w:div>
        <w:div w:id="479615907">
          <w:marLeft w:val="0"/>
          <w:marRight w:val="0"/>
          <w:marTop w:val="0"/>
          <w:marBottom w:val="0"/>
          <w:divBdr>
            <w:top w:val="none" w:sz="0" w:space="0" w:color="auto"/>
            <w:left w:val="none" w:sz="0" w:space="0" w:color="auto"/>
            <w:bottom w:val="none" w:sz="0" w:space="0" w:color="auto"/>
            <w:right w:val="none" w:sz="0" w:space="0" w:color="auto"/>
          </w:divBdr>
        </w:div>
        <w:div w:id="625739961">
          <w:marLeft w:val="0"/>
          <w:marRight w:val="0"/>
          <w:marTop w:val="0"/>
          <w:marBottom w:val="0"/>
          <w:divBdr>
            <w:top w:val="none" w:sz="0" w:space="0" w:color="auto"/>
            <w:left w:val="none" w:sz="0" w:space="0" w:color="auto"/>
            <w:bottom w:val="none" w:sz="0" w:space="0" w:color="auto"/>
            <w:right w:val="none" w:sz="0" w:space="0" w:color="auto"/>
          </w:divBdr>
        </w:div>
        <w:div w:id="905191124">
          <w:marLeft w:val="0"/>
          <w:marRight w:val="0"/>
          <w:marTop w:val="0"/>
          <w:marBottom w:val="0"/>
          <w:divBdr>
            <w:top w:val="none" w:sz="0" w:space="0" w:color="auto"/>
            <w:left w:val="none" w:sz="0" w:space="0" w:color="auto"/>
            <w:bottom w:val="none" w:sz="0" w:space="0" w:color="auto"/>
            <w:right w:val="none" w:sz="0" w:space="0" w:color="auto"/>
          </w:divBdr>
        </w:div>
        <w:div w:id="1035544053">
          <w:marLeft w:val="0"/>
          <w:marRight w:val="0"/>
          <w:marTop w:val="0"/>
          <w:marBottom w:val="0"/>
          <w:divBdr>
            <w:top w:val="none" w:sz="0" w:space="0" w:color="auto"/>
            <w:left w:val="none" w:sz="0" w:space="0" w:color="auto"/>
            <w:bottom w:val="none" w:sz="0" w:space="0" w:color="auto"/>
            <w:right w:val="none" w:sz="0" w:space="0" w:color="auto"/>
          </w:divBdr>
        </w:div>
        <w:div w:id="1317341414">
          <w:marLeft w:val="0"/>
          <w:marRight w:val="0"/>
          <w:marTop w:val="0"/>
          <w:marBottom w:val="0"/>
          <w:divBdr>
            <w:top w:val="none" w:sz="0" w:space="0" w:color="auto"/>
            <w:left w:val="none" w:sz="0" w:space="0" w:color="auto"/>
            <w:bottom w:val="none" w:sz="0" w:space="0" w:color="auto"/>
            <w:right w:val="none" w:sz="0" w:space="0" w:color="auto"/>
          </w:divBdr>
        </w:div>
        <w:div w:id="1406537423">
          <w:marLeft w:val="0"/>
          <w:marRight w:val="0"/>
          <w:marTop w:val="0"/>
          <w:marBottom w:val="0"/>
          <w:divBdr>
            <w:top w:val="none" w:sz="0" w:space="0" w:color="auto"/>
            <w:left w:val="none" w:sz="0" w:space="0" w:color="auto"/>
            <w:bottom w:val="none" w:sz="0" w:space="0" w:color="auto"/>
            <w:right w:val="none" w:sz="0" w:space="0" w:color="auto"/>
          </w:divBdr>
        </w:div>
      </w:divsChild>
    </w:div>
    <w:div w:id="1750955667">
      <w:bodyDiv w:val="1"/>
      <w:marLeft w:val="0"/>
      <w:marRight w:val="0"/>
      <w:marTop w:val="0"/>
      <w:marBottom w:val="0"/>
      <w:divBdr>
        <w:top w:val="none" w:sz="0" w:space="0" w:color="auto"/>
        <w:left w:val="none" w:sz="0" w:space="0" w:color="auto"/>
        <w:bottom w:val="none" w:sz="0" w:space="0" w:color="auto"/>
        <w:right w:val="none" w:sz="0" w:space="0" w:color="auto"/>
      </w:divBdr>
      <w:divsChild>
        <w:div w:id="148793281">
          <w:marLeft w:val="0"/>
          <w:marRight w:val="0"/>
          <w:marTop w:val="0"/>
          <w:marBottom w:val="0"/>
          <w:divBdr>
            <w:top w:val="none" w:sz="0" w:space="0" w:color="auto"/>
            <w:left w:val="none" w:sz="0" w:space="0" w:color="auto"/>
            <w:bottom w:val="none" w:sz="0" w:space="0" w:color="auto"/>
            <w:right w:val="none" w:sz="0" w:space="0" w:color="auto"/>
          </w:divBdr>
        </w:div>
        <w:div w:id="1986734436">
          <w:marLeft w:val="0"/>
          <w:marRight w:val="0"/>
          <w:marTop w:val="0"/>
          <w:marBottom w:val="0"/>
          <w:divBdr>
            <w:top w:val="none" w:sz="0" w:space="0" w:color="auto"/>
            <w:left w:val="none" w:sz="0" w:space="0" w:color="auto"/>
            <w:bottom w:val="none" w:sz="0" w:space="0" w:color="auto"/>
            <w:right w:val="none" w:sz="0" w:space="0" w:color="auto"/>
          </w:divBdr>
        </w:div>
      </w:divsChild>
    </w:div>
    <w:div w:id="188101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Qualisyss\BCHOnlineHelp\SVN\Archives\Docs\Templates\TM_BCH_release%20not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764D8C-4455-43D3-91FD-DB49B18F0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TM_BCH_release notes.dot</Template>
  <TotalTime>283</TotalTime>
  <Pages>3</Pages>
  <Words>817</Words>
  <Characters>4661</Characters>
  <Application>Microsoft Office Word</Application>
  <DocSecurity>0</DocSecurity>
  <Lines>38</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1</vt:lpstr>
      <vt:lpstr>1</vt:lpstr>
    </vt:vector>
  </TitlesOfParts>
  <Company>.</Company>
  <LinksUpToDate>false</LinksUpToDate>
  <CharactersWithSpaces>5468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Ernesto Ocampo Herrera</dc:creator>
  <cp:keywords/>
  <dc:description/>
  <cp:lastModifiedBy>Ernesto Ocampo Herrera</cp:lastModifiedBy>
  <cp:revision>29</cp:revision>
  <cp:lastPrinted>2010-02-08T17:01:00Z</cp:lastPrinted>
  <dcterms:created xsi:type="dcterms:W3CDTF">2010-01-22T15:49:00Z</dcterms:created>
  <dcterms:modified xsi:type="dcterms:W3CDTF">2010-02-08T17:02:00Z</dcterms:modified>
</cp:coreProperties>
</file>